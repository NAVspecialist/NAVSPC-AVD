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1020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AC7A7F" w14:paraId="431E93DD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23400D" w:rsidRDefault="00000000" w14:paraId="44095899" w14:textId="3B91E572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A6A6A6" w:themeColor="background1" w:themeShade="A6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>
                <w:rPr>
                  <w:color w:val="0070C0"/>
                </w:rPr>
              </w:sdtEndPr>
              <w:sdtContent>
                <w:r w:rsidRPr="00EE7FFD" w:rsidR="0023400D">
                  <w:rPr>
                    <w:rFonts w:asciiTheme="majorHAnsi" w:hAnsiTheme="majorHAnsi"/>
                    <w:color w:val="A6A6A6" w:themeColor="background1" w:themeShade="A6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EE7FFD" w:rsidR="0023400D">
                  <w:rPr>
                    <w:rFonts w:asciiTheme="majorHAnsi" w:hAnsiTheme="majorHAnsi"/>
                    <w:color w:val="A6A6A6" w:themeColor="background1" w:themeShade="A6"/>
                    <w:sz w:val="48"/>
                    <w:szCs w:val="48"/>
                  </w:rPr>
                  <w:t>Lbl</w:t>
                </w:r>
                <w:proofErr w:type="spellEnd"/>
              </w:sdtContent>
            </w:sdt>
            <w:r w:rsidR="00AC7A7F">
              <w:rPr>
                <w:rStyle w:val="Strk"/>
              </w:rPr>
              <w:t xml:space="preserve"> </w:t>
            </w:r>
            <w:sdt>
              <w:sdtPr>
                <w:rPr>
                  <w:rStyle w:val="Strk"/>
                </w:rPr>
                <w:alias w:val="DocumentNo"/>
                <w:id w:val="-1454010444"/>
                <w:placeholder>
                  <w:docPart w:val="EF22D5D422BF47798660EB584A62AA0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k"/>
                  <w:rFonts w:ascii="Segoe UI" w:hAnsi="Segoe UI" w:cs="Segoe UI"/>
                  <w:sz w:val="24"/>
                  <w:szCs w:val="20"/>
                </w:rPr>
              </w:sdtEndPr>
              <w:sdtContent>
                <w:r w:rsidRPr="00AC7A7F" w:rsidR="00AC7A7F">
                  <w:rPr>
                    <w:rFonts w:ascii="Segoe UI" w:hAnsi="Segoe UI" w:cs="Segoe UI"/>
                    <w:sz w:val="28"/>
                    <w:szCs w:val="28"/>
                  </w:rPr>
                  <w:t>Document No</w:t>
                </w:r>
              </w:sdtContent>
            </w:sdt>
          </w:p>
          <w:p w:rsidRPr="00FE0D21" w:rsidR="009D29F0" w:rsidP="0023400D" w:rsidRDefault="00000000" w14:paraId="40927CCB" w14:textId="5529FD7E">
            <w:pPr>
              <w:contextualSpacing/>
              <w:rPr>
                <w:sz w:val="18"/>
                <w:szCs w:val="18"/>
              </w:rPr>
            </w:pPr>
            <w:sdt>
              <w:sdtPr>
                <w:rPr>
                  <w:color w:val="A6A6A6" w:themeColor="background1" w:themeShade="A6"/>
                  <w:sz w:val="18"/>
                  <w:szCs w:val="18"/>
                </w:rPr>
                <w:alias w:val="#Nav: /Header/OrderNo_Lbl"/>
                <w:tag w:val="#Nav: Standard_Sales_Invoice_AVD/50100"/>
                <w:id w:val="1966232207"/>
                <w:placeholder>
                  <w:docPart w:val="DefaultPlaceholder_-1854013440"/>
                </w:placeholder>
                <w:dataBinding w:prefixMappings="xmlns:ns0='urn:microsoft-dynamics-nav/reports/Standard_Sales_Invoice_AVD/50100/'" w:xpath="/ns0:NavWordReportXmlPart[1]/ns0:Header[1]/ns0:OrderNo_Lbl[1]" w:storeItemID="{449FD958-388F-4BB5-BF33-B32A63E27B5D}"/>
                <w:text/>
              </w:sdtPr>
              <w:sdtContent>
                <w:proofErr w:type="spellStart"/>
                <w:r w:rsidRPr="00FE0D21" w:rsidR="00FE0D21">
                  <w:rPr>
                    <w:color w:val="A6A6A6" w:themeColor="background1" w:themeShade="A6"/>
                    <w:sz w:val="18"/>
                    <w:szCs w:val="18"/>
                  </w:rPr>
                  <w:t>OrderNo_Lbl</w:t>
                </w:r>
                <w:proofErr w:type="spellEnd"/>
              </w:sdtContent>
            </w:sdt>
            <w:r w:rsidRPr="00FE0D21" w:rsidR="00FE0D21">
              <w:rPr>
                <w:sz w:val="18"/>
                <w:szCs w:val="18"/>
              </w:rPr>
              <w:t xml:space="preserve">  </w:t>
            </w:r>
            <w:sdt>
              <w:sdtPr>
                <w:rPr>
                  <w:sz w:val="18"/>
                  <w:szCs w:val="18"/>
                </w:rPr>
                <w:alias w:val="#Nav: /Header/OrderNo"/>
                <w:tag w:val="#Nav: Standard_Sales_Invoice_AVD/50100"/>
                <w:id w:val="-258830762"/>
                <w:placeholder>
                  <w:docPart w:val="DefaultPlaceholder_-1854013440"/>
                </w:placeholder>
                <w:dataBinding w:prefixMappings="xmlns:ns0='urn:microsoft-dynamics-nav/reports/Standard_Sales_Invoice_AVD/50100/'" w:xpath="/ns0:NavWordReportXmlPart[1]/ns0:Header[1]/ns0:OrderNo[1]" w:storeItemID="{449FD958-388F-4BB5-BF33-B32A63E27B5D}"/>
                <w:text/>
              </w:sdtPr>
              <w:sdtContent>
                <w:proofErr w:type="spellStart"/>
                <w:r w:rsidRPr="00FE0D21" w:rsidR="00FE0D21">
                  <w:rPr>
                    <w:sz w:val="18"/>
                    <w:szCs w:val="18"/>
                  </w:rPr>
                  <w:t>OrderNo</w:t>
                </w:r>
                <w:proofErr w:type="spellEnd"/>
              </w:sdtContent>
            </w:sdt>
          </w:p>
        </w:tc>
        <w:tc>
          <w:tcPr>
            <w:tcW w:w="4526" w:type="dxa"/>
          </w:tcPr>
          <w:p w:rsidR="009D29F0" w:rsidP="0023400D" w:rsidRDefault="00000000" w14:paraId="4ECA54A8" w14:textId="77777777">
            <w:pPr>
              <w:jc w:val="right"/>
            </w:pPr>
            <w:sdt>
              <w:sdtPr>
                <w:alias w:val="#Nav: /Header/CompanyPicture"/>
                <w:tag w:val="#Nav: Standard_Sales_Invoice_AVD/50100"/>
                <w:id w:val="795027538"/>
                <w:dataBinding w:prefixMappings="xmlns:ns0='urn:microsoft-dynamics-nav/reports/Standard_Sales_Invoice_AVD/50100/'" w:xpath="/ns0:NavWordReportXmlPart[1]/ns0:Header[1]/ns0:CompanyPicture[1]" w:storeItemID="{449FD958-388F-4BB5-BF33-B32A63E27B5D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1DBB9CCA" wp14:editId="417AC36E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Pr="00EE7FFD" w:rsidR="00EE7FFD" w:rsidTr="00AC7A7F" w14:paraId="04E85C0A" w14:textId="77777777">
        <w:trPr>
          <w:cantSplit/>
          <w:trHeight w:val="360"/>
        </w:trPr>
        <w:tc>
          <w:tcPr>
            <w:tcW w:w="5103" w:type="dxa"/>
            <w:vAlign w:val="bottom"/>
          </w:tcPr>
          <w:p w:rsidRPr="00EB2DC0" w:rsidR="0023400D" w:rsidP="00AC7A7F" w:rsidRDefault="00000000" w14:paraId="071B4F2B" w14:textId="3E377A48">
            <w:pPr>
              <w:pStyle w:val="Ingenafstand"/>
            </w:pPr>
            <w:sdt>
              <w:sdtPr>
                <w:rPr>
                  <w:color w:val="A6A6A6" w:themeColor="background1" w:themeShade="A6"/>
                  <w:sz w:val="18"/>
                  <w:szCs w:val="18"/>
                </w:rPr>
                <w:alias w:val="#Nav: /Header/SelltoCustomerNo_Lbl"/>
                <w:tag w:val="#Nav: Standard_Sales_Invoice_AVD/50100"/>
                <w:id w:val="-203644103"/>
                <w:placeholder>
                  <w:docPart w:val="DefaultPlaceholder_-1854013440"/>
                </w:placeholder>
                <w:dataBinding w:prefixMappings="xmlns:ns0='urn:microsoft-dynamics-nav/reports/Standard_Sales_Invoice_AVD/50100/'" w:xpath="/ns0:NavWordReportXmlPart[1]/ns0:Header[1]/ns0:SelltoCustomerNo_Lbl[1]" w:storeItemID="{449FD958-388F-4BB5-BF33-B32A63E27B5D}"/>
                <w:text/>
              </w:sdtPr>
              <w:sdtContent>
                <w:proofErr w:type="spellStart"/>
                <w:r w:rsidRPr="00495AE0" w:rsidR="00495AE0">
                  <w:rPr>
                    <w:color w:val="A6A6A6" w:themeColor="background1" w:themeShade="A6"/>
                    <w:sz w:val="18"/>
                    <w:szCs w:val="18"/>
                  </w:rPr>
                  <w:t>SelltoCustomerNo_Lbl</w:t>
                </w:r>
                <w:proofErr w:type="spellEnd"/>
              </w:sdtContent>
            </w:sdt>
            <w:r w:rsidR="00495AE0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SelltoCustomerNo"/>
                <w:tag w:val="#Nav: Standard_Sales_Invoice_AVD/50100"/>
                <w:id w:val="-1955244529"/>
                <w:placeholder>
                  <w:docPart w:val="DefaultPlaceholder_-1854013440"/>
                </w:placeholder>
                <w:dataBinding w:prefixMappings="xmlns:ns0='urn:microsoft-dynamics-nav/reports/Standard_Sales_Invoice_AVD/50100/'" w:xpath="/ns0:NavWordReportXmlPart[1]/ns0:Header[1]/ns0:SelltoCustomerNo[1]" w:storeItemID="{449FD958-388F-4BB5-BF33-B32A63E27B5D}"/>
                <w:text/>
              </w:sdtPr>
              <w:sdtContent>
                <w:proofErr w:type="spellStart"/>
                <w:r w:rsidRPr="00495AE0" w:rsidR="00495AE0">
                  <w:rPr>
                    <w:sz w:val="18"/>
                    <w:szCs w:val="18"/>
                  </w:rPr>
                  <w:t>SelltoCustomerNo</w:t>
                </w:r>
                <w:proofErr w:type="spellEnd"/>
              </w:sdtContent>
            </w:sdt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3DB8DBD8" w14:textId="77777777">
            <w:pPr>
              <w:pStyle w:val="Overskrift1"/>
              <w:ind w:left="87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A6A6A6" w:themeColor="background1" w:themeShade="A6"/>
                <w:sz w:val="28"/>
                <w:szCs w:val="28"/>
              </w:rPr>
              <w:alias w:val="#Nav: /Header/CompanyAddress1"/>
              <w:tag w:val="#Nav: Standard_Sales_Invoice_AVD/50100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_AVD/50100/'" w:xpath="/ns0:NavWordReportXmlPart[1]/ns0:Header[1]/ns0:CompanyAddress1[1]" w:storeItemID="{449FD958-388F-4BB5-BF33-B32A63E27B5D}"/>
              <w:text/>
            </w:sdtPr>
            <w:sdtContent>
              <w:p w:rsidRPr="00EE7FFD" w:rsidR="0023400D" w:rsidP="0023400D" w:rsidRDefault="0023400D" w14:paraId="77D6C249" w14:textId="77777777">
                <w:pPr>
                  <w:contextualSpacing/>
                  <w:jc w:val="right"/>
                  <w:rPr>
                    <w:rFonts w:asciiTheme="majorHAnsi" w:hAnsiTheme="majorHAnsi"/>
                    <w:color w:val="A6A6A6" w:themeColor="background1" w:themeShade="A6"/>
                    <w:sz w:val="36"/>
                    <w:szCs w:val="36"/>
                  </w:rPr>
                </w:pPr>
                <w:r w:rsidRPr="00EE7FFD">
                  <w:rPr>
                    <w:rFonts w:asciiTheme="majorHAnsi" w:hAnsiTheme="majorHAnsi"/>
                    <w:color w:val="A6A6A6" w:themeColor="background1" w:themeShade="A6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AC7A7F" w14:paraId="20CB4A9D" w14:textId="77777777">
        <w:trPr>
          <w:cantSplit/>
          <w:trHeight w:val="290"/>
        </w:trPr>
        <w:sdt>
          <w:sdtPr>
            <w:rPr>
              <w:b/>
              <w:bCs/>
              <w:color w:val="A6A6A6" w:themeColor="background1" w:themeShade="A6"/>
              <w:sz w:val="20"/>
              <w:szCs w:val="20"/>
            </w:rPr>
            <w:alias w:val="#Nav: /Header/CustomerAddress1"/>
            <w:tag w:val="#Nav: Standard_Sales_Invoice_AVD/50100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_AVD/50100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EE7FFD" w:rsidR="0023400D" w:rsidP="0023400D" w:rsidRDefault="0023400D" w14:paraId="611FA64D" w14:textId="77777777">
                <w:pPr>
                  <w:pStyle w:val="Ingenafstand"/>
                  <w:rPr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EE7FFD">
                  <w:rPr>
                    <w:b/>
                    <w:color w:val="A6A6A6" w:themeColor="background1" w:themeShade="A6"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63BBA6E" w14:textId="77777777">
            <w:pPr>
              <w:pStyle w:val="Ingenafstand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0C6BDB5E" w14:textId="77777777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_AVD/50100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_AVD/50100/'" w:xpath="/ns0:NavWordReportXmlPart[1]/ns0:Header[1]/ns0:CompanyAddress2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AC7A7F" w14:paraId="4382B752" w14:textId="77777777">
        <w:trPr>
          <w:cantSplit/>
          <w:trHeight w:val="290"/>
        </w:trPr>
        <w:sdt>
          <w:sdtPr>
            <w:rPr>
              <w:b/>
              <w:color w:val="A6A6A6" w:themeColor="background1" w:themeShade="A6"/>
              <w:sz w:val="20"/>
              <w:szCs w:val="20"/>
            </w:rPr>
            <w:alias w:val="#Nav: /Header/CustomerAddress2"/>
            <w:tag w:val="#Nav: Standard_Sales_Invoice_AVD/50100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_AVD/50100/'" w:xpath="/ns0:NavWordReportXmlPart[1]/ns0:Header[1]/ns0:CustomerAddress2[1]" w:storeItemID="{449FD958-388F-4BB5-BF33-B32A63E27B5D}"/>
            <w:text/>
          </w:sdtPr>
          <w:sdtContent>
            <w:tc>
              <w:tcPr>
                <w:tcW w:w="5103" w:type="dxa"/>
              </w:tcPr>
              <w:p w:rsidRPr="00EE7FFD" w:rsidR="0023400D" w:rsidP="0023400D" w:rsidRDefault="0023400D" w14:paraId="31FA3BFB" w14:textId="77777777">
                <w:pPr>
                  <w:pStyle w:val="Ingenafstand"/>
                  <w:rPr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EE7FFD">
                  <w:rPr>
                    <w:b/>
                    <w:color w:val="A6A6A6" w:themeColor="background1" w:themeShade="A6"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7DBE8F1" w14:textId="77777777">
            <w:pPr>
              <w:pStyle w:val="Ingenafstand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7A8460CE" w14:textId="77777777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_AVD/50100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_AVD/50100/'" w:xpath="/ns0:NavWordReportXmlPart[1]/ns0:Header[1]/ns0:CompanyAddress3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AC7A7F" w14:paraId="0478A4DC" w14:textId="77777777">
        <w:trPr>
          <w:cantSplit/>
          <w:trHeight w:val="290"/>
        </w:trPr>
        <w:sdt>
          <w:sdtPr>
            <w:rPr>
              <w:b/>
              <w:color w:val="A6A6A6" w:themeColor="background1" w:themeShade="A6"/>
              <w:sz w:val="20"/>
              <w:szCs w:val="20"/>
            </w:rPr>
            <w:alias w:val="#Nav: /Header/CustomerAddress3"/>
            <w:tag w:val="#Nav: Standard_Sales_Invoice_AVD/50100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_AVD/50100/'" w:xpath="/ns0:NavWordReportXmlPart[1]/ns0:Header[1]/ns0:CustomerAddress3[1]" w:storeItemID="{449FD958-388F-4BB5-BF33-B32A63E27B5D}"/>
            <w:text/>
          </w:sdtPr>
          <w:sdtContent>
            <w:tc>
              <w:tcPr>
                <w:tcW w:w="5103" w:type="dxa"/>
              </w:tcPr>
              <w:p w:rsidRPr="00EE7FFD" w:rsidR="0023400D" w:rsidP="0023400D" w:rsidRDefault="0023400D" w14:paraId="08BFA1A1" w14:textId="77777777">
                <w:pPr>
                  <w:pStyle w:val="Ingenafstand"/>
                  <w:rPr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EE7FFD">
                  <w:rPr>
                    <w:b/>
                    <w:color w:val="A6A6A6" w:themeColor="background1" w:themeShade="A6"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AA852FD" w14:textId="77777777">
            <w:pPr>
              <w:pStyle w:val="Ingenafstand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668481E9" w14:textId="77777777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_AVD/50100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_AVD/50100/'" w:xpath="/ns0:NavWordReportXmlPart[1]/ns0:Header[1]/ns0:CompanyAddress4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AC7A7F" w14:paraId="078EE48A" w14:textId="77777777">
        <w:trPr>
          <w:cantSplit/>
          <w:trHeight w:val="290"/>
        </w:trPr>
        <w:sdt>
          <w:sdtPr>
            <w:rPr>
              <w:b/>
              <w:color w:val="A6A6A6" w:themeColor="background1" w:themeShade="A6"/>
              <w:sz w:val="20"/>
              <w:szCs w:val="20"/>
            </w:rPr>
            <w:alias w:val="#Nav: /Header/CustomerAddress4"/>
            <w:tag w:val="#Nav: Standard_Sales_Invoice_AVD/50100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_AVD/50100/'" w:xpath="/ns0:NavWordReportXmlPart[1]/ns0:Header[1]/ns0:CustomerAddress4[1]" w:storeItemID="{449FD958-388F-4BB5-BF33-B32A63E27B5D}"/>
            <w:text/>
          </w:sdtPr>
          <w:sdtContent>
            <w:tc>
              <w:tcPr>
                <w:tcW w:w="5103" w:type="dxa"/>
              </w:tcPr>
              <w:p w:rsidRPr="00EE7FFD" w:rsidR="0023400D" w:rsidP="0023400D" w:rsidRDefault="0023400D" w14:paraId="23593DE7" w14:textId="77777777">
                <w:pPr>
                  <w:pStyle w:val="Ingenafstand"/>
                  <w:rPr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EE7FFD">
                  <w:rPr>
                    <w:b/>
                    <w:color w:val="A6A6A6" w:themeColor="background1" w:themeShade="A6"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1A88050" w14:textId="77777777">
            <w:pPr>
              <w:pStyle w:val="Ingenafstand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84F5C26" w14:textId="77777777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_AVD/50100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_AVD/50100/'" w:xpath="/ns0:NavWordReportXmlPart[1]/ns0:Header[1]/ns0:CompanyAddress5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AC7A7F" w14:paraId="76995862" w14:textId="77777777">
        <w:trPr>
          <w:cantSplit/>
          <w:trHeight w:val="290"/>
        </w:trPr>
        <w:sdt>
          <w:sdtPr>
            <w:rPr>
              <w:b/>
              <w:color w:val="A6A6A6" w:themeColor="background1" w:themeShade="A6"/>
              <w:sz w:val="20"/>
              <w:szCs w:val="20"/>
            </w:rPr>
            <w:alias w:val="#Nav: /Header/CustomerAddress5"/>
            <w:tag w:val="#Nav: Standard_Sales_Invoice_AVD/50100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_AVD/50100/'" w:xpath="/ns0:NavWordReportXmlPart[1]/ns0:Header[1]/ns0:CustomerAddress5[1]" w:storeItemID="{449FD958-388F-4BB5-BF33-B32A63E27B5D}"/>
            <w:text/>
          </w:sdtPr>
          <w:sdtContent>
            <w:tc>
              <w:tcPr>
                <w:tcW w:w="5103" w:type="dxa"/>
              </w:tcPr>
              <w:p w:rsidRPr="00EE7FFD" w:rsidR="0023400D" w:rsidP="0023400D" w:rsidRDefault="0023400D" w14:paraId="0FE24798" w14:textId="77777777">
                <w:pPr>
                  <w:pStyle w:val="Ingenafstand"/>
                  <w:rPr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EE7FFD">
                  <w:rPr>
                    <w:b/>
                    <w:color w:val="A6A6A6" w:themeColor="background1" w:themeShade="A6"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6E1544D" w14:textId="77777777">
            <w:pPr>
              <w:pStyle w:val="Ingenafstand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3D6C161E" w14:textId="77777777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_AVD/50100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_AVD/50100/'" w:xpath="/ns0:NavWordReportXmlPart[1]/ns0:Header[1]/ns0:CompanyAddress6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AC7A7F" w14:paraId="255F8BFD" w14:textId="77777777">
        <w:trPr>
          <w:cantSplit/>
          <w:trHeight w:val="274"/>
        </w:trPr>
        <w:sdt>
          <w:sdtPr>
            <w:rPr>
              <w:b/>
              <w:color w:val="A6A6A6" w:themeColor="background1" w:themeShade="A6"/>
              <w:sz w:val="20"/>
              <w:szCs w:val="20"/>
            </w:rPr>
            <w:alias w:val="#Nav: /Header/VATRegistrationNo"/>
            <w:tag w:val="#Nav: Standard_Sales_Invoice_AVD/50100"/>
            <w:id w:val="1456062312"/>
            <w:placeholder>
              <w:docPart w:val="DefaultPlaceholder_-1854013440"/>
            </w:placeholder>
            <w:dataBinding w:prefixMappings="xmlns:ns0='urn:microsoft-dynamics-nav/reports/Standard_Sales_Invoice_AVD/50100/'" w:xpath="/ns0:NavWordReportXmlPart[1]/ns0:Header[1]/ns0:VATRegistrationNo[1]" w:storeItemID="{449FD958-388F-4BB5-BF33-B32A63E27B5D}"/>
            <w:text/>
          </w:sdtPr>
          <w:sdtContent>
            <w:tc>
              <w:tcPr>
                <w:tcW w:w="5103" w:type="dxa"/>
              </w:tcPr>
              <w:p w:rsidRPr="00EE7FFD" w:rsidR="0023400D" w:rsidP="0023400D" w:rsidRDefault="00486994" w14:paraId="73E09F7C" w14:textId="7C4D7842">
                <w:pPr>
                  <w:pStyle w:val="Ingenafstand"/>
                  <w:rPr>
                    <w:b/>
                    <w:color w:val="A6A6A6" w:themeColor="background1" w:themeShade="A6"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color w:val="A6A6A6" w:themeColor="background1" w:themeShade="A6"/>
                    <w:sz w:val="20"/>
                    <w:szCs w:val="20"/>
                  </w:rPr>
                  <w:t>VATRegistrationNo</w:t>
                </w:r>
                <w:proofErr w:type="spellEnd"/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B5349DE" w14:textId="77777777">
            <w:pPr>
              <w:pStyle w:val="Ingenafstand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Invoice_AVD/50100"/>
            <w:id w:val="-116059262"/>
            <w:placeholder>
              <w:docPart w:val="DefaultPlaceholder_-1854013440"/>
            </w:placeholder>
            <w:dataBinding w:prefixMappings="xmlns:ns0='urn:microsoft-dynamics-nav/reports/Standard_Sales_Invoice_AVD/50100/'" w:xpath="/ns0:NavWordReportXmlPart[1]/ns0:Header[1]/ns0:CompanyHomePage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54579D5" w14:textId="77777777">
                <w:pPr>
                  <w:pStyle w:val="Ingenafstand"/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  <w:proofErr w:type="spellEnd"/>
              </w:p>
            </w:tc>
          </w:sdtContent>
        </w:sdt>
      </w:tr>
      <w:tr w:rsidR="0023400D" w:rsidTr="00AC7A7F" w14:paraId="50C0CBBF" w14:textId="77777777">
        <w:trPr>
          <w:cantSplit/>
          <w:trHeight w:val="290"/>
        </w:trPr>
        <w:sdt>
          <w:sdtPr>
            <w:rPr>
              <w:b/>
              <w:color w:val="A6A6A6" w:themeColor="background1" w:themeShade="A6"/>
              <w:sz w:val="20"/>
              <w:szCs w:val="20"/>
            </w:rPr>
            <w:alias w:val="#Nav: /Header/CustomerAddress7"/>
            <w:tag w:val="#Nav: Standard_Sales_Invoice_AVD/50100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_AVD/50100/'" w:xpath="/ns0:NavWordReportXmlPart[1]/ns0:Header[1]/ns0:CustomerAddress7[1]" w:storeItemID="{449FD958-388F-4BB5-BF33-B32A63E27B5D}"/>
            <w:text/>
          </w:sdtPr>
          <w:sdtContent>
            <w:tc>
              <w:tcPr>
                <w:tcW w:w="5103" w:type="dxa"/>
              </w:tcPr>
              <w:p w:rsidRPr="00EE7FFD" w:rsidR="0023400D" w:rsidP="0023400D" w:rsidRDefault="0023400D" w14:paraId="5D8A37CF" w14:textId="77777777">
                <w:pPr>
                  <w:pStyle w:val="Ingenafstand"/>
                  <w:rPr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EE7FFD">
                  <w:rPr>
                    <w:b/>
                    <w:color w:val="A6A6A6" w:themeColor="background1" w:themeShade="A6"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A8BE44E" w14:textId="77777777">
            <w:pPr>
              <w:pStyle w:val="Ingenafstand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oice_AVD/50100"/>
            <w:id w:val="436260094"/>
            <w:placeholder>
              <w:docPart w:val="DefaultPlaceholder_-1854013440"/>
            </w:placeholder>
            <w:dataBinding w:prefixMappings="xmlns:ns0='urn:microsoft-dynamics-nav/reports/Standard_Sales_Invoice_AVD/50100/'" w:xpath="/ns0:NavWordReportXmlPart[1]/ns0:Header[1]/ns0:CompanyEMail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03C25197" w14:textId="77777777">
                <w:pPr>
                  <w:pStyle w:val="Ingenafstand"/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  <w:proofErr w:type="spellEnd"/>
              </w:p>
            </w:tc>
          </w:sdtContent>
        </w:sdt>
      </w:tr>
      <w:tr w:rsidR="0023400D" w:rsidTr="00AC7A7F" w14:paraId="01F04863" w14:textId="77777777">
        <w:trPr>
          <w:cantSplit/>
          <w:trHeight w:val="290"/>
        </w:trPr>
        <w:sdt>
          <w:sdtPr>
            <w:rPr>
              <w:b/>
              <w:color w:val="A6A6A6" w:themeColor="background1" w:themeShade="A6"/>
              <w:sz w:val="20"/>
              <w:szCs w:val="20"/>
            </w:rPr>
            <w:alias w:val="#Nav: /Header/CustomerAddress8"/>
            <w:tag w:val="#Nav: Standard_Sales_Invoice_AVD/50100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_AVD/50100/'" w:xpath="/ns0:NavWordReportXmlPart[1]/ns0:Header[1]/ns0:CustomerAddress8[1]" w:storeItemID="{449FD958-388F-4BB5-BF33-B32A63E27B5D}"/>
            <w:text/>
          </w:sdtPr>
          <w:sdtContent>
            <w:tc>
              <w:tcPr>
                <w:tcW w:w="5103" w:type="dxa"/>
              </w:tcPr>
              <w:p w:rsidRPr="00EE7FFD" w:rsidR="0023400D" w:rsidP="0023400D" w:rsidRDefault="0023400D" w14:paraId="0F553994" w14:textId="77777777">
                <w:pPr>
                  <w:pStyle w:val="Ingenafstand"/>
                  <w:rPr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EE7FFD">
                  <w:rPr>
                    <w:b/>
                    <w:color w:val="A6A6A6" w:themeColor="background1" w:themeShade="A6"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538E986A" w14:textId="77777777">
            <w:pPr>
              <w:pStyle w:val="Ingenafstand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oice_AVD/50100"/>
            <w:id w:val="-2033872512"/>
            <w:placeholder>
              <w:docPart w:val="DefaultPlaceholder_-1854013440"/>
            </w:placeholder>
            <w:dataBinding w:prefixMappings="xmlns:ns0='urn:microsoft-dynamics-nav/reports/Standard_Sales_Invoice_AVD/50100/'" w:xpath="/ns0:NavWordReportXmlPart[1]/ns0:Header[1]/ns0:CompanyPhoneNo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2079F672" w14:textId="77777777">
                <w:pPr>
                  <w:pStyle w:val="Ingenafstand"/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  <w:proofErr w:type="spellEnd"/>
              </w:p>
            </w:tc>
          </w:sdtContent>
        </w:sdt>
      </w:tr>
      <w:tr w:rsidR="00AC7A7F" w:rsidTr="00AC7A7F" w14:paraId="11EEE0F4" w14:textId="77777777">
        <w:trPr>
          <w:cantSplit/>
          <w:trHeight w:val="326"/>
        </w:trPr>
        <w:tc>
          <w:tcPr>
            <w:tcW w:w="5103" w:type="dxa"/>
          </w:tcPr>
          <w:p w:rsidRPr="00AC7A7F" w:rsidR="00AC7A7F" w:rsidP="00AC7A7F" w:rsidRDefault="00AC7A7F" w14:paraId="63FF6E45" w14:textId="1CB4F996">
            <w:pPr>
              <w:pStyle w:val="SubGroupSeparation"/>
              <w:rPr>
                <w:b w:val="0"/>
                <w:color w:val="A6A6A6" w:themeColor="background1" w:themeShade="A6"/>
                <w:sz w:val="20"/>
                <w:szCs w:val="20"/>
                <w:lang w:val="da-DK"/>
              </w:rPr>
            </w:pPr>
          </w:p>
        </w:tc>
        <w:tc>
          <w:tcPr>
            <w:tcW w:w="567" w:type="dxa"/>
          </w:tcPr>
          <w:p w:rsidRPr="00537DB7" w:rsidR="00AC7A7F" w:rsidP="002A37A1" w:rsidRDefault="00AC7A7F" w14:paraId="59363FA1" w14:textId="77777777">
            <w:pPr>
              <w:pStyle w:val="Ingenafstand"/>
              <w:ind w:left="87"/>
            </w:pPr>
          </w:p>
        </w:tc>
        <w:tc>
          <w:tcPr>
            <w:tcW w:w="4535" w:type="dxa"/>
            <w:gridSpan w:val="2"/>
          </w:tcPr>
          <w:p w:rsidR="00AC7A7F" w:rsidP="008A3457" w:rsidRDefault="00AC7A7F" w14:paraId="1133F947" w14:textId="77777777">
            <w:pPr>
              <w:pStyle w:val="Ingenafstand"/>
              <w:jc w:val="right"/>
              <w:rPr>
                <w:sz w:val="20"/>
                <w:szCs w:val="20"/>
              </w:rPr>
            </w:pPr>
          </w:p>
        </w:tc>
      </w:tr>
    </w:tbl>
    <w:p w:rsidRPr="00495AE0" w:rsidR="00581EF8" w:rsidP="00581EF8" w:rsidRDefault="00581EF8" w14:paraId="7A15B0B0" w14:textId="461102AA">
      <w:pPr>
        <w:pStyle w:val="SubGroupSeparation"/>
        <w:rPr>
          <w:bCs w:val="0"/>
          <w:color w:val="A6A6A6" w:themeColor="background1" w:themeShade="A6"/>
          <w:sz w:val="20"/>
          <w:szCs w:val="20"/>
          <w:lang w:val="da-DK"/>
        </w:rPr>
      </w:pPr>
    </w:p>
    <w:tbl>
      <w:tblPr>
        <w:tblStyle w:val="Tabel-Gitter"/>
        <w:tblW w:w="107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1980"/>
        <w:gridCol w:w="1843"/>
        <w:gridCol w:w="2414"/>
        <w:gridCol w:w="2405"/>
        <w:gridCol w:w="2126"/>
      </w:tblGrid>
      <w:tr w:rsidR="00FE0D21" w:rsidTr="00612E47" w14:paraId="6F7D9FBC" w14:textId="5EDDEDE8">
        <w:trPr>
          <w:trHeight w:val="294"/>
        </w:trPr>
        <w:sdt>
          <w:sdtPr>
            <w:rPr>
              <w:rFonts w:cstheme="minorHAnsi"/>
              <w:b/>
              <w:bCs/>
              <w:color w:val="A6A6A6" w:themeColor="background1" w:themeShade="A6"/>
              <w:sz w:val="20"/>
              <w:szCs w:val="20"/>
            </w:rPr>
            <w:alias w:val="#Nav: /Header/DocumentDate_Lbl"/>
            <w:tag w:val="#Nav: Standard_Sales_Invoice_AVD/50100"/>
            <w:id w:val="902264229"/>
            <w:placeholder>
              <w:docPart w:val="54DD3EEEFE604BF5A3BC453642AF9AA3"/>
            </w:placeholder>
            <w:dataBinding w:prefixMappings="xmlns:ns0='urn:microsoft-dynamics-nav/reports/Standard_Sales_Invoice_AVD/50100/'" w:xpath="/ns0:NavWordReportXmlPart[1]/ns0:Header[1]/ns0:DocumentDate_Lbl[1]" w:storeItemID="{449FD958-388F-4BB5-BF33-B32A63E27B5D}"/>
            <w:text/>
          </w:sdtPr>
          <w:sdtContent>
            <w:tc>
              <w:tcPr>
                <w:tcW w:w="1980" w:type="dxa"/>
              </w:tcPr>
              <w:p w:rsidRPr="00854DDE" w:rsidR="00FE0D21" w:rsidP="0033761E" w:rsidRDefault="00FE0D21" w14:paraId="2D284F05" w14:textId="77777777">
                <w:pPr>
                  <w:pStyle w:val="Ingenafstand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E17E5F">
                  <w:rPr>
                    <w:rFonts w:cstheme="minorHAnsi"/>
                    <w:b/>
                    <w:bCs/>
                    <w:color w:val="A6A6A6" w:themeColor="background1" w:themeShade="A6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A6A6A6" w:themeColor="background1" w:themeShade="A6"/>
              <w:sz w:val="20"/>
              <w:szCs w:val="20"/>
              <w:lang w:val="da-DK"/>
            </w:rPr>
            <w:alias w:val="#Nav: /Header/DueDate_Lbl"/>
            <w:tag w:val="#Nav: Standard_Sales_Invoice_AVD/50100"/>
            <w:id w:val="-1251649982"/>
            <w:placeholder>
              <w:docPart w:val="3BCDAEAE5E1348D7B793898A76B9E06E"/>
            </w:placeholder>
            <w:dataBinding w:prefixMappings="xmlns:ns0='urn:microsoft-dynamics-nav/reports/Standard_Sales_Invoice_AVD/50100/'" w:xpath="/ns0:NavWordReportXmlPart[1]/ns0:Header[1]/ns0:DueDate_Lbl[1]" w:storeItemID="{449FD958-388F-4BB5-BF33-B32A63E27B5D}"/>
            <w:text/>
          </w:sdtPr>
          <w:sdtContent>
            <w:tc>
              <w:tcPr>
                <w:tcW w:w="1843" w:type="dxa"/>
              </w:tcPr>
              <w:p w:rsidRPr="00E17E5F" w:rsidR="00FE0D21" w:rsidP="0033761E" w:rsidRDefault="00FE0D21" w14:paraId="7E6C3FC4" w14:textId="77777777">
                <w:pPr>
                  <w:pStyle w:val="Overskrift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proofErr w:type="spellStart"/>
                <w:r w:rsidRPr="00E17E5F">
                  <w:rPr>
                    <w:rFonts w:asciiTheme="minorHAnsi" w:hAnsiTheme="minorHAnsi" w:cstheme="minorHAnsi"/>
                    <w:b/>
                    <w:caps w:val="0"/>
                    <w:color w:val="A6A6A6" w:themeColor="background1" w:themeShade="A6"/>
                    <w:sz w:val="20"/>
                    <w:szCs w:val="20"/>
                    <w:lang w:val="da-DK"/>
                  </w:rPr>
                  <w:t>DueDate_Lbl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A6A6A6" w:themeColor="background1" w:themeShade="A6"/>
              <w:sz w:val="20"/>
              <w:szCs w:val="20"/>
              <w:lang w:val="da-DK"/>
            </w:rPr>
            <w:alias w:val="#Nav: /Header/PaymentTermsDescription_Lbl"/>
            <w:tag w:val="#Nav: Standard_Sales_Invoice_AVD/50100"/>
            <w:id w:val="1934628656"/>
            <w:placeholder>
              <w:docPart w:val="99CF59B6DD44431491132937FA8ADDBD"/>
            </w:placeholder>
            <w:dataBinding w:prefixMappings="xmlns:ns0='urn:microsoft-dynamics-nav/reports/Standard_Sales_Invoice_AVD/50100/'" w:xpath="/ns0:NavWordReportXmlPart[1]/ns0:Header[1]/ns0:PaymentTermsDescription_Lbl[1]" w:storeItemID="{449FD958-388F-4BB5-BF33-B32A63E27B5D}"/>
            <w:text/>
          </w:sdtPr>
          <w:sdtContent>
            <w:tc>
              <w:tcPr>
                <w:tcW w:w="2414" w:type="dxa"/>
                <w:tcMar>
                  <w:right w:w="0" w:type="dxa"/>
                </w:tcMar>
              </w:tcPr>
              <w:p w:rsidRPr="00E17E5F" w:rsidR="00FE0D21" w:rsidP="0033761E" w:rsidRDefault="00FE0D21" w14:paraId="19D730F3" w14:textId="77777777">
                <w:pPr>
                  <w:pStyle w:val="Overskrift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proofErr w:type="spellStart"/>
                <w:r w:rsidRPr="00E17E5F">
                  <w:rPr>
                    <w:rFonts w:asciiTheme="minorHAnsi" w:hAnsiTheme="minorHAnsi" w:cstheme="minorHAnsi"/>
                    <w:b/>
                    <w:caps w:val="0"/>
                    <w:color w:val="A6A6A6" w:themeColor="background1" w:themeShade="A6"/>
                    <w:sz w:val="20"/>
                    <w:szCs w:val="20"/>
                    <w:lang w:val="da-DK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A6A6A6" w:themeColor="background1" w:themeShade="A6"/>
              <w:sz w:val="20"/>
              <w:szCs w:val="20"/>
              <w:lang w:val="da-DK"/>
            </w:rPr>
            <w:alias w:val="#Nav: /Header/LeftHeader/LeftHeaderName"/>
            <w:tag w:val="#Nav: Standard_Sales_Invoice_AVD/50100"/>
            <w:id w:val="2020501952"/>
            <w:placeholder>
              <w:docPart w:val="44748CEAA65A497EA79423F62FE658C8"/>
            </w:placeholder>
            <w:dataBinding w:prefixMappings="xmlns:ns0='urn:microsoft-dynamics-nav/reports/Standard_Sales_Invoice_AVD/50100/'" w:xpath="/ns0:NavWordReportXmlPart[1]/ns0:Header[1]/ns0:LeftHeader[1]/ns0:LeftHeaderName[1]" w:storeItemID="{449FD958-388F-4BB5-BF33-B32A63E27B5D}"/>
            <w:text/>
          </w:sdtPr>
          <w:sdtContent>
            <w:tc>
              <w:tcPr>
                <w:tcW w:w="2405" w:type="dxa"/>
              </w:tcPr>
              <w:p w:rsidRPr="00E17E5F" w:rsidR="00FE0D21" w:rsidP="0033761E" w:rsidRDefault="00FE0D21" w14:paraId="3DC83006" w14:textId="1D4D3617">
                <w:pPr>
                  <w:pStyle w:val="Overskrift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  <w:lang w:val="da-DK"/>
                  </w:rPr>
                </w:pPr>
                <w:proofErr w:type="spellStart"/>
                <w:r w:rsidRPr="00E17E5F">
                  <w:rPr>
                    <w:rFonts w:asciiTheme="minorHAnsi" w:hAnsiTheme="minorHAnsi" w:cstheme="minorHAnsi"/>
                    <w:b/>
                    <w:caps w:val="0"/>
                    <w:color w:val="A6A6A6" w:themeColor="background1" w:themeShade="A6"/>
                    <w:sz w:val="20"/>
                    <w:szCs w:val="20"/>
                    <w:lang w:val="da-DK"/>
                  </w:rPr>
                  <w:t>LeftHeaderName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A6A6A6" w:themeColor="background1" w:themeShade="A6"/>
              <w:sz w:val="20"/>
              <w:szCs w:val="20"/>
              <w:lang w:val="da-DK"/>
            </w:rPr>
            <w:alias w:val="#Nav: /Header/SalesPerson_Lbl"/>
            <w:tag w:val="#Nav: Standard_Sales_Invoice_AVD/50100"/>
            <w:id w:val="-1225977224"/>
            <w:placeholder>
              <w:docPart w:val="DefaultPlaceholder_-1854013440"/>
            </w:placeholder>
            <w:dataBinding w:prefixMappings="xmlns:ns0='urn:microsoft-dynamics-nav/reports/Standard_Sales_Invoice_AVD/50100/'" w:xpath="/ns0:NavWordReportXmlPart[1]/ns0:Header[1]/ns0:SalesPerson_Lbl[1]" w:storeItemID="{449FD958-388F-4BB5-BF33-B32A63E27B5D}"/>
            <w:text/>
          </w:sdtPr>
          <w:sdtContent>
            <w:tc>
              <w:tcPr>
                <w:tcW w:w="2126" w:type="dxa"/>
              </w:tcPr>
              <w:p w:rsidR="00FE0D21" w:rsidP="0033761E" w:rsidRDefault="00FE0D21" w14:paraId="03D5C2B1" w14:textId="439DAD1D">
                <w:pPr>
                  <w:pStyle w:val="Overskrift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A6A6A6" w:themeColor="background1" w:themeShade="A6"/>
                    <w:sz w:val="20"/>
                    <w:szCs w:val="20"/>
                    <w:lang w:val="da-DK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b/>
                    <w:caps w:val="0"/>
                    <w:color w:val="A6A6A6" w:themeColor="background1" w:themeShade="A6"/>
                    <w:sz w:val="20"/>
                    <w:szCs w:val="20"/>
                    <w:lang w:val="da-DK"/>
                  </w:rPr>
                  <w:t>SalesPerson_Lbl</w:t>
                </w:r>
                <w:proofErr w:type="spellEnd"/>
              </w:p>
            </w:tc>
          </w:sdtContent>
        </w:sdt>
      </w:tr>
      <w:tr w:rsidRPr="00FD3C3E" w:rsidR="00FE0D21" w:rsidTr="00612E47" w14:paraId="6DD46CC0" w14:textId="3A9AB893">
        <w:trPr>
          <w:trHeight w:val="593"/>
        </w:trPr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_AVD/50100"/>
            <w:id w:val="-370452850"/>
            <w:placeholder>
              <w:docPart w:val="D8925940F27E4E4AA879A5604DE8EBA0"/>
            </w:placeholder>
            <w:dataBinding w:prefixMappings="xmlns:ns0='urn:microsoft-dynamics-nav/reports/Standard_Sales_Invoice_AVD/50100/'" w:xpath="/ns0:NavWordReportXmlPart[1]/ns0:Header[1]/ns0:DocumentDate[1]" w:storeItemID="{449FD958-388F-4BB5-BF33-B32A63E27B5D}"/>
            <w:text/>
          </w:sdtPr>
          <w:sdtContent>
            <w:tc>
              <w:tcPr>
                <w:tcW w:w="1980" w:type="dxa"/>
              </w:tcPr>
              <w:p w:rsidRPr="00854DDE" w:rsidR="00FE0D21" w:rsidP="00C35AB3" w:rsidRDefault="00FE0D21" w14:paraId="4165D7BF" w14:textId="77777777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_AVD/50100"/>
            <w:id w:val="1703123343"/>
            <w:placeholder>
              <w:docPart w:val="A30F1550D2AA4ED585B54999EEC88F91"/>
            </w:placeholder>
            <w:dataBinding w:prefixMappings="xmlns:ns0='urn:microsoft-dynamics-nav/reports/Standard_Sales_Invoice_AVD/50100/'" w:xpath="/ns0:NavWordReportXmlPart[1]/ns0:Header[1]/ns0:DueDate[1]" w:storeItemID="{449FD958-388F-4BB5-BF33-B32A63E27B5D}"/>
            <w:text/>
          </w:sdtPr>
          <w:sdtContent>
            <w:tc>
              <w:tcPr>
                <w:tcW w:w="1843" w:type="dxa"/>
              </w:tcPr>
              <w:p w:rsidRPr="00854DDE" w:rsidR="00FE0D21" w:rsidP="00C35AB3" w:rsidRDefault="00FE0D21" w14:paraId="7B129C51" w14:textId="77777777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_AVD/50100"/>
            <w:id w:val="-419950001"/>
            <w:placeholder>
              <w:docPart w:val="D92ED7041F794F8DB5AA1253DE14FC93"/>
            </w:placeholder>
            <w:dataBinding w:prefixMappings="xmlns:ns0='urn:microsoft-dynamics-nav/reports/Standard_Sales_Invoice_AVD/50100/'" w:xpath="/ns0:NavWordReportXmlPart[1]/ns0:Header[1]/ns0:PaymentTermsDescription[1]" w:storeItemID="{449FD958-388F-4BB5-BF33-B32A63E27B5D}"/>
            <w:text/>
          </w:sdtPr>
          <w:sdtContent>
            <w:tc>
              <w:tcPr>
                <w:tcW w:w="2414" w:type="dxa"/>
                <w:tcMar>
                  <w:right w:w="0" w:type="dxa"/>
                </w:tcMar>
              </w:tcPr>
              <w:p w:rsidRPr="00854DDE" w:rsidR="00FE0D21" w:rsidP="00C35AB3" w:rsidRDefault="00FE0D21" w14:paraId="1403B8C7" w14:textId="77777777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LeftHeader/LeftHeaderValue"/>
            <w:tag w:val="#Nav: Standard_Sales_Invoice_AVD/50100"/>
            <w:id w:val="194979351"/>
            <w:placeholder>
              <w:docPart w:val="44748CEAA65A497EA79423F62FE658C8"/>
            </w:placeholder>
            <w:dataBinding w:prefixMappings="xmlns:ns0='urn:microsoft-dynamics-nav/reports/Standard_Sales_Invoice_AVD/50100/'" w:xpath="/ns0:NavWordReportXmlPart[1]/ns0:Header[1]/ns0:LeftHeader[1]/ns0:LeftHeaderValue[1]" w:storeItemID="{449FD958-388F-4BB5-BF33-B32A63E27B5D}"/>
            <w:text/>
          </w:sdtPr>
          <w:sdtContent>
            <w:tc>
              <w:tcPr>
                <w:tcW w:w="2405" w:type="dxa"/>
              </w:tcPr>
              <w:p w:rsidR="00FE0D21" w:rsidP="00C35AB3" w:rsidRDefault="00FE0D21" w14:paraId="17B11B6A" w14:textId="4993D24E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sz w:val="20"/>
                    <w:szCs w:val="20"/>
                  </w:rPr>
                  <w:t>LeftHeaderValue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SalesPersonName"/>
            <w:tag w:val="#Nav: Standard_Sales_Invoice_AVD/50100"/>
            <w:id w:val="-1680579829"/>
            <w:placeholder>
              <w:docPart w:val="DefaultPlaceholder_-1854013440"/>
            </w:placeholder>
            <w:dataBinding w:prefixMappings="xmlns:ns0='urn:microsoft-dynamics-nav/reports/Standard_Sales_Invoice_AVD/50100/'" w:xpath="/ns0:NavWordReportXmlPart[1]/ns0:Header[1]/ns0:SalesPersonName[1]" w:storeItemID="{449FD958-388F-4BB5-BF33-B32A63E27B5D}"/>
            <w:text/>
          </w:sdtPr>
          <w:sdtContent>
            <w:tc>
              <w:tcPr>
                <w:tcW w:w="2126" w:type="dxa"/>
              </w:tcPr>
              <w:p w:rsidR="00FE0D21" w:rsidP="00C35AB3" w:rsidRDefault="00FE0D21" w14:paraId="638BFCC7" w14:textId="7A22EAD1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sz w:val="20"/>
                    <w:szCs w:val="20"/>
                  </w:rPr>
                  <w:t>SalesPersonName</w:t>
                </w:r>
                <w:proofErr w:type="spellEnd"/>
              </w:p>
            </w:tc>
          </w:sdtContent>
        </w:sdt>
      </w:tr>
    </w:tbl>
    <w:tbl>
      <w:tblPr>
        <w:tblStyle w:val="Listetabel3"/>
        <w:tblW w:w="10262" w:type="dxa"/>
        <w:tblBorders>
          <w:left w:val="none" w:color="auto" w:sz="0" w:space="0"/>
          <w:bottom w:val="single" w:color="CECCCA" w:themeColor="background2" w:themeShade="E6" w:sz="4" w:space="0"/>
          <w:right w:val="none" w:color="auto" w:sz="0" w:space="0"/>
          <w:insideH w:val="single" w:color="CECCCA" w:themeColor="background2" w:themeShade="E6" w:sz="4" w:space="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977"/>
        <w:gridCol w:w="850"/>
        <w:gridCol w:w="992"/>
        <w:gridCol w:w="1276"/>
        <w:gridCol w:w="425"/>
        <w:gridCol w:w="142"/>
        <w:gridCol w:w="213"/>
        <w:gridCol w:w="496"/>
        <w:gridCol w:w="1439"/>
        <w:gridCol w:w="34"/>
      </w:tblGrid>
      <w:tr w:rsidRPr="0046083A" w:rsidR="0055738E" w:rsidTr="002043BF" w14:paraId="3F2C0651" w14:textId="7777777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4" w:type="dxa"/>
          <w:trHeight w:val="478"/>
        </w:trPr>
        <w:sdt>
          <w:sdtPr>
            <w:rPr>
              <w:rFonts w:ascii="Segoe UI" w:hAnsi="Segoe UI" w:cstheme="minorHAnsi"/>
              <w:sz w:val="20"/>
            </w:rPr>
            <w:alias w:val="#Nav: /Header/Line/ItemNo_Line_Lbl"/>
            <w:tag w:val="#Nav: Standard_Sales_Invoice_AVD/50100"/>
            <w:id w:val="771446451"/>
            <w:placeholder>
              <w:docPart w:val="348BB718B9064D349DD4841EFD3E78B7"/>
            </w:placeholder>
            <w:dataBinding w:prefixMappings="xmlns:ns0='urn:microsoft-dynamics-nav/reports/Standard_Sales_Invoice_AVD/50100/'" w:xpath="/ns0:NavWordReportXmlPart[1]/ns0:Header[1]/ns0:Line[1]/ns0:ItemNo_Line_Lbl[1]" w:storeItemID="{449FD958-388F-4BB5-BF33-B32A63E27B5D}"/>
            <w:text/>
          </w:sdtPr>
          <w:sdtContent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1418" w:type="dxa"/>
                <w:tcBorders>
                  <w:bottom w:val="none" w:color="auto" w:sz="0" w:space="0"/>
                  <w:right w:val="none" w:color="auto" w:sz="0" w:space="0"/>
                </w:tcBorders>
              </w:tcPr>
              <w:p w:rsidRPr="00871B1C" w:rsidR="0055738E" w:rsidP="00346B21" w:rsidRDefault="0055738E" w14:paraId="095D0660" w14:textId="77777777">
                <w:pPr>
                  <w:pStyle w:val="HeaderCaptionLeft"/>
                  <w:rPr>
                    <w:rFonts w:ascii="Segoe UI" w:hAnsi="Segoe UI" w:cstheme="minorHAnsi"/>
                    <w:b/>
                    <w:sz w:val="20"/>
                  </w:rPr>
                </w:pPr>
                <w:proofErr w:type="spellStart"/>
                <w:r w:rsidRPr="00871B1C">
                  <w:rPr>
                    <w:rFonts w:ascii="Segoe UI" w:hAnsi="Segoe UI" w:cstheme="minorHAnsi"/>
                    <w:sz w:val="20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theme="minorHAnsi"/>
              <w:sz w:val="20"/>
            </w:rPr>
            <w:alias w:val="#Nav: /Header/Line/Description_Line_Lbl"/>
            <w:tag w:val="#Nav: Standard_Sales_Invoice_AVD/50100"/>
            <w:id w:val="1545399846"/>
            <w:placeholder>
              <w:docPart w:val="348BB718B9064D349DD4841EFD3E78B7"/>
            </w:placeholder>
            <w:dataBinding w:prefixMappings="xmlns:ns0='urn:microsoft-dynamics-nav/reports/Standard_Sales_Invoice_AVD/50100/'" w:xpath="/ns0:NavWordReportXmlPart[1]/ns0:Header[1]/ns0:Line[1]/ns0:Description_Line_Lbl[1]" w:storeItemID="{449FD958-388F-4BB5-BF33-B32A63E27B5D}"/>
            <w:text/>
          </w:sdtPr>
          <w:sdtContent>
            <w:tc>
              <w:tcPr>
                <w:tcW w:w="2977" w:type="dxa"/>
              </w:tcPr>
              <w:p w:rsidRPr="00871B1C" w:rsidR="0055738E" w:rsidP="00346B21" w:rsidRDefault="0055738E" w14:paraId="50CA57D5" w14:textId="77777777">
                <w:pPr>
                  <w:pStyle w:val="HeaderCaption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theme="minorHAnsi"/>
                    <w:b/>
                    <w:sz w:val="20"/>
                  </w:rPr>
                </w:pPr>
                <w:proofErr w:type="spellStart"/>
                <w:r w:rsidRPr="00871B1C">
                  <w:rPr>
                    <w:rFonts w:ascii="Segoe UI" w:hAnsi="Segoe UI" w:cstheme="minorHAnsi"/>
                    <w:sz w:val="20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theme="minorHAnsi"/>
              <w:sz w:val="20"/>
            </w:rPr>
            <w:alias w:val="#Nav: /Header/Line/Quantity_Line_Lbl"/>
            <w:tag w:val="#Nav: Standard_Sales_Invoice_AVD/50100"/>
            <w:id w:val="1182479650"/>
            <w:placeholder>
              <w:docPart w:val="9EBC2894080644B297B3C72FC1476728"/>
            </w:placeholder>
            <w:dataBinding w:prefixMappings="xmlns:ns0='urn:microsoft-dynamics-nav/reports/Standard_Sales_Invoice_AVD/50100/'" w:xpath="/ns0:NavWordReportXmlPart[1]/ns0:Header[1]/ns0:Line[1]/ns0:Quantity_Line_Lbl[1]" w:storeItemID="{449FD958-388F-4BB5-BF33-B32A63E27B5D}"/>
            <w:text/>
          </w:sdtPr>
          <w:sdtContent>
            <w:tc>
              <w:tcPr>
                <w:tcW w:w="850" w:type="dxa"/>
              </w:tcPr>
              <w:p w:rsidRPr="00871B1C" w:rsidR="0055738E" w:rsidP="00346B21" w:rsidRDefault="0055738E" w14:paraId="7D9860BD" w14:textId="77777777">
                <w:pPr>
                  <w:pStyle w:val="HeaderCaption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theme="minorHAnsi"/>
                    <w:b/>
                    <w:sz w:val="20"/>
                  </w:rPr>
                </w:pPr>
                <w:proofErr w:type="spellStart"/>
                <w:r w:rsidRPr="00871B1C">
                  <w:rPr>
                    <w:rFonts w:ascii="Segoe UI" w:hAnsi="Segoe UI" w:cstheme="minorHAnsi"/>
                    <w:sz w:val="20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caps w:val="0"/>
              <w:sz w:val="20"/>
            </w:rPr>
            <w:alias w:val="#Nav: /Header/Line/Unit_Lbl"/>
            <w:tag w:val="#Nav: Standard_Sales_Invoice_AVD/50100"/>
            <w:id w:val="-92247916"/>
            <w:placeholder>
              <w:docPart w:val="9EBC2894080644B297B3C72FC1476728"/>
            </w:placeholder>
            <w:dataBinding w:prefixMappings="xmlns:ns0='urn:microsoft-dynamics-nav/reports/Standard_Sales_Invoice_AVD/50100/'" w:xpath="/ns0:NavWordReportXmlPart[1]/ns0:Header[1]/ns0:Line[1]/ns0:Unit_Lbl[1]" w:storeItemID="{449FD958-388F-4BB5-BF33-B32A63E27B5D}"/>
            <w:text/>
          </w:sdtPr>
          <w:sdtContent>
            <w:tc>
              <w:tcPr>
                <w:tcW w:w="992" w:type="dxa"/>
              </w:tcPr>
              <w:p w:rsidRPr="00871B1C" w:rsidR="0055738E" w:rsidP="00346B21" w:rsidRDefault="0055738E" w14:paraId="59C4351C" w14:textId="77777777">
                <w:pPr>
                  <w:pStyle w:val="HeaderCaption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theme="minorHAnsi"/>
                    <w:b/>
                    <w:sz w:val="20"/>
                  </w:rPr>
                </w:pPr>
                <w:proofErr w:type="spellStart"/>
                <w:r w:rsidRPr="00871B1C">
                  <w:rPr>
                    <w:rStyle w:val="HeaderCaptionRightChar"/>
                    <w:rFonts w:ascii="Segoe UI" w:hAnsi="Segoe UI" w:cstheme="minorHAnsi"/>
                    <w:caps w:val="0"/>
                    <w:sz w:val="20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theme="minorHAnsi"/>
              <w:sz w:val="20"/>
            </w:rPr>
            <w:alias w:val="#Nav: /Header/Line/UnitPrice_Lbl"/>
            <w:tag w:val="#Nav: Standard_Sales_Invoice_AVD/50100"/>
            <w:id w:val="1794643282"/>
            <w:placeholder>
              <w:docPart w:val="454F6090FF0D49F5A0BEC4CA9FD74298"/>
            </w:placeholder>
            <w:dataBinding w:prefixMappings="xmlns:ns0='urn:microsoft-dynamics-nav/reports/Standard_Sales_Invoice_AVD/50100/'" w:xpath="/ns0:NavWordReportXmlPart[1]/ns0:Header[1]/ns0:Line[1]/ns0:UnitPrice_Lbl[1]" w:storeItemID="{449FD958-388F-4BB5-BF33-B32A63E27B5D}"/>
            <w:text/>
          </w:sdtPr>
          <w:sdtContent>
            <w:tc>
              <w:tcPr>
                <w:tcW w:w="1276" w:type="dxa"/>
              </w:tcPr>
              <w:p w:rsidRPr="00871B1C" w:rsidR="0055738E" w:rsidP="00346B21" w:rsidRDefault="0055738E" w14:paraId="57365627" w14:textId="77777777">
                <w:pPr>
                  <w:pStyle w:val="HeaderCaption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theme="minorHAnsi"/>
                    <w:b/>
                    <w:sz w:val="20"/>
                  </w:rPr>
                </w:pPr>
                <w:proofErr w:type="spellStart"/>
                <w:r>
                  <w:rPr>
                    <w:rFonts w:ascii="Segoe UI" w:hAnsi="Segoe UI" w:cstheme="minorHAnsi"/>
                    <w:sz w:val="20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567" w:type="dxa"/>
            <w:gridSpan w:val="2"/>
          </w:tcPr>
          <w:p w:rsidR="0055738E" w:rsidP="00346B21" w:rsidRDefault="0055738E" w14:paraId="5A93EDFC" w14:textId="77777777">
            <w:pPr>
              <w:pStyle w:val="HeaderCaption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theme="minorHAnsi"/>
                <w:b/>
                <w:sz w:val="20"/>
              </w:rPr>
            </w:pPr>
          </w:p>
        </w:tc>
        <w:sdt>
          <w:sdtPr>
            <w:rPr>
              <w:rFonts w:ascii="Segoe UI" w:hAnsi="Segoe UI" w:cstheme="minorHAnsi"/>
              <w:sz w:val="20"/>
            </w:rPr>
            <w:alias w:val="#Nav: /Header/Line/VATPct_Line_Lbl"/>
            <w:tag w:val="#Nav: Standard_Sales_Invoice_AVD/50100"/>
            <w:id w:val="-1529559633"/>
            <w:placeholder>
              <w:docPart w:val="FE65451E52804CB28485C4F75E71AEBA"/>
            </w:placeholder>
            <w:dataBinding w:prefixMappings="xmlns:ns0='urn:microsoft-dynamics-nav/reports/Standard_Sales_Invoice_AVD/50100/'" w:xpath="/ns0:NavWordReportXmlPart[1]/ns0:Header[1]/ns0:Line[1]/ns0:VATPct_Line_Lbl[1]" w:storeItemID="{449FD958-388F-4BB5-BF33-B32A63E27B5D}"/>
            <w:text/>
          </w:sdtPr>
          <w:sdtContent>
            <w:tc>
              <w:tcPr>
                <w:tcW w:w="709" w:type="dxa"/>
                <w:gridSpan w:val="2"/>
              </w:tcPr>
              <w:p w:rsidR="0055738E" w:rsidP="00346B21" w:rsidRDefault="0055738E" w14:paraId="781DB1E3" w14:textId="77777777">
                <w:pPr>
                  <w:pStyle w:val="HeaderCaption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theme="minorHAnsi"/>
                    <w:b/>
                    <w:sz w:val="20"/>
                  </w:rPr>
                </w:pPr>
                <w:proofErr w:type="spellStart"/>
                <w:r>
                  <w:rPr>
                    <w:rFonts w:ascii="Segoe UI" w:hAnsi="Segoe UI" w:cstheme="minorHAnsi"/>
                    <w:sz w:val="20"/>
                  </w:rPr>
                  <w:t>VATPct_Line_Lbl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theme="minorHAnsi"/>
              <w:sz w:val="20"/>
            </w:rPr>
            <w:alias w:val="#Nav: /Header/Line/LineAmount_Line_Lbl"/>
            <w:tag w:val="#Nav: Standard_Sales_Invoice_AVD/50100"/>
            <w:id w:val="1017885413"/>
            <w:placeholder>
              <w:docPart w:val="454F6090FF0D49F5A0BEC4CA9FD74298"/>
            </w:placeholder>
            <w:dataBinding w:prefixMappings="xmlns:ns0='urn:microsoft-dynamics-nav/reports/Standard_Sales_Invoice_AVD/50100/'" w:xpath="/ns0:NavWordReportXmlPart[1]/ns0:Header[1]/ns0:Line[1]/ns0:LineAmount_Line_Lbl[1]" w:storeItemID="{449FD958-388F-4BB5-BF33-B32A63E27B5D}"/>
            <w:text/>
          </w:sdtPr>
          <w:sdtContent>
            <w:tc>
              <w:tcPr>
                <w:tcW w:w="1439" w:type="dxa"/>
              </w:tcPr>
              <w:p w:rsidRPr="00871B1C" w:rsidR="0055738E" w:rsidP="00346B21" w:rsidRDefault="0055738E" w14:paraId="263E4D66" w14:textId="77777777">
                <w:pPr>
                  <w:pStyle w:val="HeaderCaption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theme="minorHAnsi"/>
                    <w:b/>
                    <w:sz w:val="20"/>
                  </w:rPr>
                </w:pPr>
                <w:proofErr w:type="spellStart"/>
                <w:r>
                  <w:rPr>
                    <w:rFonts w:ascii="Segoe UI" w:hAnsi="Segoe UI" w:cstheme="minorHAnsi"/>
                    <w:sz w:val="20"/>
                  </w:rPr>
                  <w:t>LineAmount_Line_Lbl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</w:rPr>
          <w:alias w:val="#Nav: /Header/Line"/>
          <w:tag w:val="#Nav: Standard_Sales_Invoice_AVD/50100"/>
          <w:id w:val="1327254768"/>
          <w15:dataBinding w:prefixMappings="xmlns:ns0='urn:microsoft-dynamics-nav/reports/Standard_Sales_Invoice_AVD/50100/'" w:xpath="/ns0:NavWordReportXmlPart[1]/ns0:Header[1]/ns0:Line" w:storeItemID="{449FD958-388F-4BB5-BF33-B32A63E27B5D}"/>
          <w15:repeatingSection/>
        </w:sdtPr>
        <w:sdtContent>
          <w:sdt>
            <w:sdtPr>
              <w:rPr>
                <w:b w:val="0"/>
                <w:bCs w:val="0"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Content>
              <w:tr w:rsidRPr="00FD3C3E" w:rsidR="0055738E" w:rsidTr="002043BF" w14:paraId="7B88E292" w14:textId="77777777">
                <w:trPr>
                  <w:gridAfter w:val="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wAfter w:w="34" w:type="dxa"/>
                  <w:trHeight w:val="198"/>
                </w:trPr>
                <w:sdt>
                  <w:sdtPr>
                    <w:rPr>
                      <w:b w:val="0"/>
                      <w:bCs w:val="0"/>
                    </w:rPr>
                    <w:alias w:val="#Nav: /Header/Line/ItemNo_Line"/>
                    <w:tag w:val="#Nav: Standard_Sales_Invoice_AVD/50100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Invoice_AVD/50100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18" w:type="dxa"/>
                        <w:tcBorders>
                          <w:top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</w:tcPr>
                      <w:p w:rsidRPr="00947B95" w:rsidR="0055738E" w:rsidP="006417BE" w:rsidRDefault="0055738E" w14:paraId="16FB171D" w14:textId="77777777">
                        <w:pPr>
                          <w:pStyle w:val="LeftAlign"/>
                        </w:pPr>
                        <w:proofErr w:type="spellStart"/>
                        <w:r w:rsidRPr="00947B9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_AVD/50100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Invoice_AVD/50100/'" w:xpath="/ns0:NavWordReportXmlPart[1]/ns0:Header[1]/ns0:Line[1]/ns0:Description_Line[1]" w:storeItemID="{449FD958-388F-4BB5-BF33-B32A63E27B5D}"/>
                    <w:text/>
                  </w:sdtPr>
                  <w:sdtContent>
                    <w:tc>
                      <w:tcPr>
                        <w:tcW w:w="2977" w:type="dxa"/>
                        <w:tcBorders>
                          <w:top w:val="none" w:color="auto" w:sz="0" w:space="0"/>
                          <w:bottom w:val="none" w:color="auto" w:sz="0" w:space="0"/>
                        </w:tcBorders>
                      </w:tcPr>
                      <w:p w:rsidRPr="00947B95" w:rsidR="0055738E" w:rsidP="006417BE" w:rsidRDefault="0055738E" w14:paraId="39B2642A" w14:textId="77777777">
                        <w:pPr>
                          <w:pStyle w:val="LeftAlign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947B9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_AVD/50100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Invoice_AVD/50100/'" w:xpath="/ns0:NavWordReportXmlPart[1]/ns0:Header[1]/ns0:Line[1]/ns0:Quantity_Line[1]" w:storeItemID="{449FD958-388F-4BB5-BF33-B32A63E27B5D}"/>
                    <w:text/>
                  </w:sdtPr>
                  <w:sdtContent>
                    <w:tc>
                      <w:tcPr>
                        <w:tcW w:w="850" w:type="dxa"/>
                        <w:tcBorders>
                          <w:top w:val="none" w:color="auto" w:sz="0" w:space="0"/>
                          <w:bottom w:val="none" w:color="auto" w:sz="0" w:space="0"/>
                        </w:tcBorders>
                      </w:tcPr>
                      <w:p w:rsidRPr="00947B95" w:rsidR="0055738E" w:rsidP="006417BE" w:rsidRDefault="0055738E" w14:paraId="0BB974AE" w14:textId="77777777">
                        <w:pPr>
                          <w:pStyle w:val="RightAlign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947B9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_AVD/50100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Invoice_AVD/50100/'" w:xpath="/ns0:NavWordReportXmlPart[1]/ns0:Header[1]/ns0:Line[1]/ns0:UnitOfMeasure[1]" w:storeItemID="{449FD958-388F-4BB5-BF33-B32A63E27B5D}"/>
                    <w:text/>
                  </w:sdtPr>
                  <w:sdtContent>
                    <w:tc>
                      <w:tcPr>
                        <w:tcW w:w="992" w:type="dxa"/>
                        <w:tcBorders>
                          <w:top w:val="none" w:color="auto" w:sz="0" w:space="0"/>
                          <w:bottom w:val="none" w:color="auto" w:sz="0" w:space="0"/>
                        </w:tcBorders>
                      </w:tcPr>
                      <w:p w:rsidRPr="00947B95" w:rsidR="0055738E" w:rsidP="006417BE" w:rsidRDefault="0055738E" w14:paraId="64BDED62" w14:textId="77777777">
                        <w:pPr>
                          <w:pStyle w:val="LeftAlign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_AVD/50100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Invoice_AVD/50100/'" w:xpath="/ns0:NavWordReportXmlPart[1]/ns0:Header[1]/ns0:Line[1]/ns0:UnitPrice[1]" w:storeItemID="{449FD958-388F-4BB5-BF33-B32A63E27B5D}"/>
                    <w:text/>
                  </w:sdtPr>
                  <w:sdtContent>
                    <w:tc>
                      <w:tcPr>
                        <w:tcW w:w="1276" w:type="dxa"/>
                        <w:tcBorders>
                          <w:top w:val="none" w:color="auto" w:sz="0" w:space="0"/>
                          <w:bottom w:val="none" w:color="auto" w:sz="0" w:space="0"/>
                        </w:tcBorders>
                      </w:tcPr>
                      <w:p w:rsidRPr="00947B95" w:rsidR="0055738E" w:rsidP="006417BE" w:rsidRDefault="0055738E" w14:paraId="6548AEF4" w14:textId="77777777">
                        <w:pPr>
                          <w:pStyle w:val="RightAlign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947B9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oice_AVD/50100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Invoice_AVD/50100/'" w:xpath="/ns0:NavWordReportXmlPart[1]/ns0:Header[1]/ns0:Line[1]/ns0:LineDiscountPercentText_Line[1]" w:storeItemID="{449FD958-388F-4BB5-BF33-B32A63E27B5D}"/>
                    <w:text/>
                  </w:sdtPr>
                  <w:sdtContent>
                    <w:tc>
                      <w:tcPr>
                        <w:tcW w:w="425" w:type="dxa"/>
                        <w:tcBorders>
                          <w:top w:val="none" w:color="auto" w:sz="0" w:space="0"/>
                          <w:bottom w:val="none" w:color="auto" w:sz="0" w:space="0"/>
                        </w:tcBorders>
                      </w:tcPr>
                      <w:p w:rsidR="0055738E" w:rsidP="006417BE" w:rsidRDefault="00DE3BB2" w14:paraId="306CA520" w14:textId="77777777">
                        <w:pPr>
                          <w:pStyle w:val="RightAlign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_AVD/50100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Invoice_AVD/50100/'" w:xpath="/ns0:NavWordReportXmlPart[1]/ns0:Header[1]/ns0:Line[1]/ns0:VATPct_Line[1]" w:storeItemID="{449FD958-388F-4BB5-BF33-B32A63E27B5D}"/>
                    <w:text/>
                  </w:sdtPr>
                  <w:sdtContent>
                    <w:tc>
                      <w:tcPr>
                        <w:tcW w:w="851" w:type="dxa"/>
                        <w:gridSpan w:val="3"/>
                        <w:tcBorders>
                          <w:top w:val="none" w:color="auto" w:sz="0" w:space="0"/>
                          <w:bottom w:val="none" w:color="auto" w:sz="0" w:space="0"/>
                        </w:tcBorders>
                      </w:tcPr>
                      <w:p w:rsidR="0055738E" w:rsidP="006417BE" w:rsidRDefault="0055738E" w14:paraId="53079856" w14:textId="77777777">
                        <w:pPr>
                          <w:pStyle w:val="RightAlign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_AVD/50100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Invoice_AVD/50100/'" w:xpath="/ns0:NavWordReportXmlPart[1]/ns0:Header[1]/ns0:Line[1]/ns0:LineAmount_Line[1]" w:storeItemID="{449FD958-388F-4BB5-BF33-B32A63E27B5D}"/>
                    <w:text/>
                  </w:sdtPr>
                  <w:sdtContent>
                    <w:tc>
                      <w:tcPr>
                        <w:tcW w:w="1439" w:type="dxa"/>
                        <w:tcBorders>
                          <w:top w:val="none" w:color="auto" w:sz="0" w:space="0"/>
                          <w:bottom w:val="none" w:color="auto" w:sz="0" w:space="0"/>
                        </w:tcBorders>
                      </w:tcPr>
                      <w:p w:rsidRPr="00947B95" w:rsidR="0055738E" w:rsidP="006417BE" w:rsidRDefault="0055738E" w14:paraId="656C01AB" w14:textId="77777777">
                        <w:pPr>
                          <w:pStyle w:val="RightAlign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947B9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b w:val="0"/>
            <w:bCs w:val="0"/>
            <w:sz w:val="20"/>
            <w:szCs w:val="20"/>
            <w:lang w:val="da-DK"/>
          </w:rPr>
          <w:alias w:val="#Nav: /Header/ReportTotalsLine"/>
          <w:tag w:val="#Nav: Standard_Sales_Invoice_AVD/50100"/>
          <w:id w:val="1335187062"/>
          <w15:dataBinding w:prefixMappings="xmlns:ns0='urn:microsoft-dynamics-nav/reports/Standard_Sales_Invoice_AVD/50100/'" w:xpath="/ns0:NavWordReportXmlPart[1]/ns0:Header[1]/ns0:ReportTotalsLine" w:storeItemID="{449FD958-388F-4BB5-BF33-B32A63E27B5D}"/>
          <w15:repeatingSection/>
        </w:sdtPr>
        <w:sdtContent>
          <w:sdt>
            <w:sdtPr>
              <w:rPr>
                <w:b w:val="0"/>
                <w:bCs w:val="0"/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Content>
              <w:tr w:rsidRPr="0046083A" w:rsidR="0055738E" w:rsidTr="00B07172" w14:paraId="2CD71595" w14:textId="77777777">
                <w:trPr>
                  <w:gridAfter w:val="1"/>
                  <w:wAfter w:w="34" w:type="dxa"/>
                  <w:trHeight w:val="198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418" w:type="dxa"/>
                    <w:tcBorders>
                      <w:right w:val="none" w:color="auto" w:sz="0" w:space="0"/>
                    </w:tcBorders>
                  </w:tcPr>
                  <w:p w:rsidRPr="00947B95" w:rsidR="0055738E" w:rsidP="00346B21" w:rsidRDefault="0055738E" w14:paraId="4D68F8FE" w14:textId="77777777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2977" w:type="dxa"/>
                  </w:tcPr>
                  <w:p w:rsidRPr="00947B95" w:rsidR="0055738E" w:rsidP="00346B21" w:rsidRDefault="0055738E" w14:paraId="4F250F26" w14:textId="77777777">
                    <w:pPr>
                      <w:pStyle w:val="Ingenafstand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0" w:type="dxa"/>
                  </w:tcPr>
                  <w:p w:rsidRPr="00947B95" w:rsidR="0055738E" w:rsidP="00346B21" w:rsidRDefault="0055738E" w14:paraId="5BC30DB4" w14:textId="77777777">
                    <w:pPr>
                      <w:pStyle w:val="Ingenafstand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Invoice_AVD/50100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Invoice_AVD/50100/'" w:xpath="/ns0:NavWordReportXmlPart[1]/ns0:Header[1]/ns0:ReportTotalsLine[1]/ns0:Description_ReportTotalsLine[1]" w:storeItemID="{449FD958-388F-4BB5-BF33-B32A63E27B5D}"/>
                    <w:text/>
                  </w:sdtPr>
                  <w:sdtContent>
                    <w:tc>
                      <w:tcPr>
                        <w:tcW w:w="3544" w:type="dxa"/>
                        <w:gridSpan w:val="6"/>
                      </w:tcPr>
                      <w:p w:rsidR="0055738E" w:rsidP="006417BE" w:rsidRDefault="0055738E" w14:paraId="64F1979E" w14:textId="77777777">
                        <w:pPr>
                          <w:pStyle w:val="ForceRightNoSpacing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</w:rPr>
                        </w:pPr>
                        <w:proofErr w:type="spellStart"/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_AVD/50100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Invoice_AVD/50100/'" w:xpath="/ns0:NavWordReportXmlPart[1]/ns0:Header[1]/ns0:ReportTotalsLine[1]/ns0:AmountFormatted_ReportTotalsLine[1]" w:storeItemID="{449FD958-388F-4BB5-BF33-B32A63E27B5D}"/>
                    <w:text/>
                  </w:sdtPr>
                  <w:sdtContent>
                    <w:tc>
                      <w:tcPr>
                        <w:tcW w:w="1439" w:type="dxa"/>
                      </w:tcPr>
                      <w:p w:rsidRPr="00947B95" w:rsidR="0055738E" w:rsidP="006417BE" w:rsidRDefault="0055738E" w14:paraId="23527173" w14:textId="77777777">
                        <w:pPr>
                          <w:pStyle w:val="ForceRightNoSpacing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</w:rPr>
                        </w:pPr>
                        <w:proofErr w:type="spellStart"/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B07172" w14:paraId="4DD58FA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947B95" w:rsidR="0055738E" w:rsidP="00346B21" w:rsidRDefault="0055738E" w14:paraId="5263AF92" w14:textId="77777777">
            <w:pPr>
              <w:pStyle w:val="Ingenafstand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one" w:color="auto" w:sz="0" w:space="0"/>
              <w:bottom w:val="none" w:color="auto" w:sz="0" w:space="0"/>
            </w:tcBorders>
          </w:tcPr>
          <w:p w:rsidRPr="00947B95" w:rsidR="0055738E" w:rsidP="00346B21" w:rsidRDefault="0055738E" w14:paraId="555367F4" w14:textId="77777777">
            <w:pPr>
              <w:pStyle w:val="Ing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_AVD/50100"/>
            <w:id w:val="1088344960"/>
            <w:placeholder>
              <w:docPart w:val="8E6E9800387D4C929ACF2FB0603AA477"/>
            </w:placeholder>
            <w:dataBinding w:prefixMappings="xmlns:ns0='urn:microsoft-dynamics-nav/reports/Standard_Sales_Invoice_AVD/50100/'" w:xpath="/ns0:NavWordReportXmlPart[1]/ns0:Header[1]/ns0:Totals[1]/ns0:TotalText[1]" w:storeItemID="{449FD958-388F-4BB5-BF33-B32A63E27B5D}"/>
            <w:text/>
          </w:sdtPr>
          <w:sdtContent>
            <w:tc>
              <w:tcPr>
                <w:tcW w:w="3048" w:type="dxa"/>
                <w:gridSpan w:val="5"/>
                <w:tcBorders>
                  <w:top w:val="none" w:color="auto" w:sz="0" w:space="0"/>
                  <w:bottom w:val="none" w:color="auto" w:sz="0" w:space="0"/>
                </w:tcBorders>
              </w:tcPr>
              <w:p w:rsidR="0055738E" w:rsidP="00346B21" w:rsidRDefault="0055738E" w14:paraId="7BC7D567" w14:textId="77777777">
                <w:pPr>
                  <w:pStyle w:val="StrongnospacingForceRight"/>
                  <w:spacing w:before="40" w:after="4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_AVD/50100"/>
            <w:id w:val="1661501859"/>
            <w:placeholder>
              <w:docPart w:val="1B23467F53D74360954403C6128BE346"/>
            </w:placeholder>
            <w:dataBinding w:prefixMappings="xmlns:ns0='urn:microsoft-dynamics-nav/reports/Standard_Sales_Invoice_AVD/50100/'" w:xpath="/ns0:NavWordReportXmlPart[1]/ns0:Header[1]/ns0:Totals[1]/ns0:TotalAmountIncludingVAT[1]" w:storeItemID="{449FD958-388F-4BB5-BF33-B32A63E27B5D}"/>
            <w:text/>
          </w:sdtPr>
          <w:sdtContent>
            <w:tc>
              <w:tcPr>
                <w:tcW w:w="1969" w:type="dxa"/>
                <w:gridSpan w:val="3"/>
                <w:tcBorders>
                  <w:top w:val="none" w:color="auto" w:sz="0" w:space="0"/>
                  <w:bottom w:val="none" w:color="auto" w:sz="0" w:space="0"/>
                </w:tcBorders>
              </w:tcPr>
              <w:p w:rsidRPr="00947B95" w:rsidR="0055738E" w:rsidP="00346B21" w:rsidRDefault="0055738E" w14:paraId="3C52C17C" w14:textId="77777777">
                <w:pPr>
                  <w:pStyle w:val="StrongnospacingForceRight"/>
                  <w:spacing w:before="40" w:after="4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6D4464" w:rsidP="005B41A2" w:rsidRDefault="006D4464" w14:paraId="14F40EAC" w14:textId="3614C707">
      <w:pPr>
        <w:pStyle w:val="GroupSeparation"/>
        <w:spacing w:after="0" w:line="240" w:lineRule="auto"/>
      </w:pPr>
    </w:p>
    <w:tbl>
      <w:tblPr>
        <w:tblStyle w:val="Tabel-Gitter1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Pr="00D54079" w:rsidR="006417BE" w:rsidTr="00557A28" w14:paraId="568B6F1C" w14:textId="77777777">
        <w:sdt>
          <w:sdtPr>
            <w:rPr>
              <w:rFonts w:ascii="Calibri" w:hAnsi="Calibri" w:eastAsia="Times New Roman" w:cs="Times New Roman"/>
              <w:b/>
              <w:sz w:val="18"/>
              <w:szCs w:val="32"/>
              <w:lang w:val="da-DK" w:eastAsia="ru-RU"/>
            </w:rPr>
            <w:alias w:val="#Nav: /Header/ItemTrackingLine/NoCaption"/>
            <w:tag w:val="#Nav: Standard_Sales_Invoice_AVD/50100"/>
            <w:id w:val="499015901"/>
            <w:placeholder>
              <w:docPart w:val="2665DF1BF6E74A399692BA8AB252521C"/>
            </w:placeholder>
            <w:dataBinding w:prefixMappings="xmlns:ns0='urn:microsoft-dynamics-nav/reports/Standard_Sales_Invoice_AVD/50100/'" w:xpath="/ns0:NavWordReportXmlPart[1]/ns0:Header[1]/ns0:ItemTrackingLine[1]/ns0:NoCaption[1]" w:storeItemID="{F600BBC1-68CC-4F43-89E8-A24C0B64BA33}"/>
            <w:text/>
          </w:sdtPr>
          <w:sdtContent>
            <w:tc>
              <w:tcPr>
                <w:tcW w:w="1555" w:type="dxa"/>
              </w:tcPr>
              <w:p w:rsidRPr="00D54079" w:rsidR="006417BE" w:rsidP="00557A28" w:rsidRDefault="006417BE" w14:paraId="41A1DB26" w14:textId="77777777">
                <w:pPr>
                  <w:keepNext/>
                  <w:keepLines/>
                  <w:spacing w:before="240"/>
                  <w:outlineLvl w:val="0"/>
                  <w:rPr>
                    <w:rFonts w:ascii="Calibri" w:hAnsi="Calibri" w:eastAsia="Times New Roman" w:cs="Times New Roman"/>
                    <w:b/>
                    <w:sz w:val="18"/>
                    <w:szCs w:val="32"/>
                    <w:lang w:val="da-DK" w:eastAsia="ru-RU"/>
                  </w:rPr>
                </w:pPr>
                <w:proofErr w:type="spellStart"/>
                <w:r w:rsidRPr="00D54079">
                  <w:rPr>
                    <w:rFonts w:ascii="Calibri" w:hAnsi="Calibri" w:eastAsia="Times New Roman" w:cs="Times New Roman"/>
                    <w:b/>
                    <w:sz w:val="18"/>
                    <w:szCs w:val="32"/>
                    <w:lang w:val="da-DK" w:eastAsia="ru-RU"/>
                  </w:rPr>
                  <w:t>NoCaption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eastAsia="Times New Roman" w:cs="Times New Roman"/>
              <w:b/>
              <w:sz w:val="18"/>
              <w:szCs w:val="32"/>
              <w:lang w:val="da-DK" w:eastAsia="ru-RU"/>
            </w:rPr>
            <w:alias w:val="#Nav: /Header/ItemTrackingLine/DescriptionCaption"/>
            <w:tag w:val="#Nav: Standard_Sales_Invoice_AVD/50100"/>
            <w:id w:val="1094207109"/>
            <w:placeholder>
              <w:docPart w:val="2665DF1BF6E74A399692BA8AB252521C"/>
            </w:placeholder>
            <w:dataBinding w:prefixMappings="xmlns:ns0='urn:microsoft-dynamics-nav/reports/Standard_Sales_Invoice_AVD/50100/'" w:xpath="/ns0:NavWordReportXmlPart[1]/ns0:Header[1]/ns0:ItemTrackingLine[1]/ns0:DescriptionCaption[1]" w:storeItemID="{F600BBC1-68CC-4F43-89E8-A24C0B64BA33}"/>
            <w:text/>
          </w:sdtPr>
          <w:sdtContent>
            <w:tc>
              <w:tcPr>
                <w:tcW w:w="3827" w:type="dxa"/>
              </w:tcPr>
              <w:p w:rsidRPr="00D54079" w:rsidR="006417BE" w:rsidP="00557A28" w:rsidRDefault="006417BE" w14:paraId="796124C1" w14:textId="77777777">
                <w:pPr>
                  <w:keepNext/>
                  <w:keepLines/>
                  <w:spacing w:before="240"/>
                  <w:outlineLvl w:val="0"/>
                  <w:rPr>
                    <w:rFonts w:ascii="Calibri" w:hAnsi="Calibri" w:eastAsia="Times New Roman" w:cs="Times New Roman"/>
                    <w:b/>
                    <w:sz w:val="18"/>
                    <w:szCs w:val="32"/>
                    <w:lang w:val="da-DK" w:eastAsia="ru-RU"/>
                  </w:rPr>
                </w:pPr>
                <w:proofErr w:type="spellStart"/>
                <w:r w:rsidRPr="00D54079">
                  <w:rPr>
                    <w:rFonts w:ascii="Calibri" w:hAnsi="Calibri" w:eastAsia="Times New Roman" w:cs="Times New Roman"/>
                    <w:b/>
                    <w:sz w:val="18"/>
                    <w:szCs w:val="32"/>
                    <w:lang w:val="da-DK" w:eastAsia="ru-RU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eastAsia="Times New Roman" w:cs="Times New Roman"/>
              <w:b/>
              <w:sz w:val="18"/>
              <w:szCs w:val="32"/>
              <w:lang w:val="da-DK" w:eastAsia="ru-RU"/>
            </w:rPr>
            <w:alias w:val="#Nav: /Header/ItemTrackingLine/LotNoCaption"/>
            <w:tag w:val="#Nav: Standard_Sales_Invoice_AVD/50100"/>
            <w:id w:val="-461198563"/>
            <w:placeholder>
              <w:docPart w:val="2665DF1BF6E74A399692BA8AB252521C"/>
            </w:placeholder>
            <w:dataBinding w:prefixMappings="xmlns:ns0='urn:microsoft-dynamics-nav/reports/Standard_Sales_Invoice_AVD/50100/'" w:xpath="/ns0:NavWordReportXmlPart[1]/ns0:Header[1]/ns0:ItemTrackingLine[1]/ns0:LotNoCaption[1]" w:storeItemID="{F600BBC1-68CC-4F43-89E8-A24C0B64BA33}"/>
            <w:text/>
          </w:sdtPr>
          <w:sdtContent>
            <w:tc>
              <w:tcPr>
                <w:tcW w:w="1559" w:type="dxa"/>
              </w:tcPr>
              <w:p w:rsidRPr="00D54079" w:rsidR="006417BE" w:rsidP="00557A28" w:rsidRDefault="006417BE" w14:paraId="1ECC0C28" w14:textId="77777777">
                <w:pPr>
                  <w:keepNext/>
                  <w:keepLines/>
                  <w:spacing w:before="240"/>
                  <w:outlineLvl w:val="0"/>
                  <w:rPr>
                    <w:rFonts w:ascii="Calibri" w:hAnsi="Calibri" w:eastAsia="Times New Roman" w:cs="Times New Roman"/>
                    <w:b/>
                    <w:sz w:val="18"/>
                    <w:szCs w:val="32"/>
                    <w:lang w:val="da-DK" w:eastAsia="ru-RU"/>
                  </w:rPr>
                </w:pPr>
                <w:proofErr w:type="spellStart"/>
                <w:r w:rsidRPr="00D54079">
                  <w:rPr>
                    <w:rFonts w:ascii="Calibri" w:hAnsi="Calibri" w:eastAsia="Times New Roman" w:cs="Times New Roman"/>
                    <w:b/>
                    <w:sz w:val="18"/>
                    <w:szCs w:val="32"/>
                    <w:lang w:val="da-DK" w:eastAsia="ru-RU"/>
                  </w:rPr>
                  <w:t>LotNoCaption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eastAsia="Times New Roman" w:cs="Times New Roman"/>
              <w:b/>
              <w:sz w:val="18"/>
              <w:szCs w:val="32"/>
              <w:lang w:val="da-DK" w:eastAsia="ru-RU"/>
            </w:rPr>
            <w:alias w:val="#Nav: /Header/ItemTrackingLine/SerialNoCaption"/>
            <w:tag w:val="#Nav: Standard_Sales_Invoice_AVD/50100"/>
            <w:id w:val="1433168604"/>
            <w:placeholder>
              <w:docPart w:val="2665DF1BF6E74A399692BA8AB252521C"/>
            </w:placeholder>
            <w:dataBinding w:prefixMappings="xmlns:ns0='urn:microsoft-dynamics-nav/reports/Standard_Sales_Invoice_AVD/50100/'" w:xpath="/ns0:NavWordReportXmlPart[1]/ns0:Header[1]/ns0:ItemTrackingLine[1]/ns0:SerialNoCaption[1]" w:storeItemID="{F600BBC1-68CC-4F43-89E8-A24C0B64BA33}"/>
            <w:text/>
          </w:sdtPr>
          <w:sdtContent>
            <w:tc>
              <w:tcPr>
                <w:tcW w:w="1559" w:type="dxa"/>
              </w:tcPr>
              <w:p w:rsidRPr="00D54079" w:rsidR="006417BE" w:rsidP="00557A28" w:rsidRDefault="006417BE" w14:paraId="14FB20BE" w14:textId="77777777">
                <w:pPr>
                  <w:keepNext/>
                  <w:keepLines/>
                  <w:spacing w:before="240"/>
                  <w:outlineLvl w:val="0"/>
                  <w:rPr>
                    <w:rFonts w:ascii="Calibri" w:hAnsi="Calibri" w:eastAsia="Times New Roman" w:cs="Times New Roman"/>
                    <w:b/>
                    <w:sz w:val="18"/>
                    <w:szCs w:val="32"/>
                    <w:lang w:val="da-DK" w:eastAsia="ru-RU"/>
                  </w:rPr>
                </w:pPr>
                <w:proofErr w:type="spellStart"/>
                <w:r w:rsidRPr="00D54079">
                  <w:rPr>
                    <w:rFonts w:ascii="Calibri" w:hAnsi="Calibri" w:eastAsia="Times New Roman" w:cs="Times New Roman"/>
                    <w:b/>
                    <w:sz w:val="18"/>
                    <w:szCs w:val="32"/>
                    <w:lang w:val="da-DK" w:eastAsia="ru-RU"/>
                  </w:rPr>
                  <w:t>SerialNoCaption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eastAsia="Times New Roman" w:cs="Times New Roman"/>
              <w:b/>
              <w:sz w:val="18"/>
              <w:szCs w:val="32"/>
              <w:lang w:val="da-DK" w:eastAsia="ru-RU"/>
            </w:rPr>
            <w:alias w:val="#Nav: /Header/ItemTrackingLine/QuantityCaption"/>
            <w:tag w:val="#Nav: Standard_Sales_Invoice_AVD/50100"/>
            <w:id w:val="752943519"/>
            <w:placeholder>
              <w:docPart w:val="2665DF1BF6E74A399692BA8AB252521C"/>
            </w:placeholder>
            <w:dataBinding w:prefixMappings="xmlns:ns0='urn:microsoft-dynamics-nav/reports/Standard_Sales_Invoice_AVD/50100/'" w:xpath="/ns0:NavWordReportXmlPart[1]/ns0:Header[1]/ns0:ItemTrackingLine[1]/ns0:QuantityCaption[1]" w:storeItemID="{F600BBC1-68CC-4F43-89E8-A24C0B64BA33}"/>
            <w:text/>
          </w:sdtPr>
          <w:sdtContent>
            <w:tc>
              <w:tcPr>
                <w:tcW w:w="1134" w:type="dxa"/>
              </w:tcPr>
              <w:p w:rsidRPr="00D54079" w:rsidR="006417BE" w:rsidP="00557A28" w:rsidRDefault="006417BE" w14:paraId="0123D412" w14:textId="77777777">
                <w:pPr>
                  <w:keepNext/>
                  <w:keepLines/>
                  <w:spacing w:before="240"/>
                  <w:outlineLvl w:val="0"/>
                  <w:rPr>
                    <w:rFonts w:ascii="Calibri" w:hAnsi="Calibri" w:eastAsia="Times New Roman" w:cs="Times New Roman"/>
                    <w:b/>
                    <w:sz w:val="18"/>
                    <w:szCs w:val="32"/>
                    <w:lang w:val="da-DK" w:eastAsia="ru-RU"/>
                  </w:rPr>
                </w:pPr>
                <w:proofErr w:type="spellStart"/>
                <w:r w:rsidRPr="00D54079">
                  <w:rPr>
                    <w:rFonts w:ascii="Calibri" w:hAnsi="Calibri" w:eastAsia="Times New Roman" w:cs="Times New Roman"/>
                    <w:b/>
                    <w:sz w:val="18"/>
                    <w:szCs w:val="32"/>
                    <w:lang w:val="da-DK" w:eastAsia="ru-RU"/>
                  </w:rPr>
                  <w:t>QuantityCaption</w:t>
                </w:r>
                <w:proofErr w:type="spellEnd"/>
              </w:p>
            </w:tc>
          </w:sdtContent>
        </w:sdt>
      </w:tr>
      <w:tr w:rsidRPr="00D54079" w:rsidR="006417BE" w:rsidTr="00557A28" w14:paraId="514B6498" w14:textId="77777777">
        <w:trPr>
          <w:trHeight w:val="170" w:hRule="exact"/>
        </w:trPr>
        <w:tc>
          <w:tcPr>
            <w:tcW w:w="1555" w:type="dxa"/>
          </w:tcPr>
          <w:p w:rsidRPr="00D54079" w:rsidR="006417BE" w:rsidP="00557A28" w:rsidRDefault="006417BE" w14:paraId="3E326455" w14:textId="77777777">
            <w:pPr>
              <w:keepNext/>
              <w:keepLines/>
              <w:spacing w:before="240"/>
              <w:outlineLvl w:val="0"/>
              <w:rPr>
                <w:rFonts w:ascii="Calibri" w:hAnsi="Calibri" w:eastAsia="Times New Roman" w:cs="Times New Roman"/>
                <w:b/>
                <w:sz w:val="18"/>
                <w:szCs w:val="32"/>
                <w:lang w:val="da-DK"/>
              </w:rPr>
            </w:pPr>
          </w:p>
        </w:tc>
        <w:tc>
          <w:tcPr>
            <w:tcW w:w="3827" w:type="dxa"/>
          </w:tcPr>
          <w:p w:rsidRPr="00D54079" w:rsidR="006417BE" w:rsidP="00557A28" w:rsidRDefault="006417BE" w14:paraId="2E3FEA0C" w14:textId="77777777">
            <w:pPr>
              <w:keepNext/>
              <w:keepLines/>
              <w:spacing w:before="240"/>
              <w:outlineLvl w:val="0"/>
              <w:rPr>
                <w:rFonts w:ascii="Calibri" w:hAnsi="Calibri" w:eastAsia="Times New Roman" w:cs="Times New Roman"/>
                <w:b/>
                <w:sz w:val="18"/>
                <w:szCs w:val="32"/>
                <w:lang w:val="da-DK"/>
              </w:rPr>
            </w:pPr>
          </w:p>
        </w:tc>
        <w:tc>
          <w:tcPr>
            <w:tcW w:w="1559" w:type="dxa"/>
          </w:tcPr>
          <w:p w:rsidRPr="00D54079" w:rsidR="006417BE" w:rsidP="00557A28" w:rsidRDefault="006417BE" w14:paraId="650287AD" w14:textId="77777777">
            <w:pPr>
              <w:keepNext/>
              <w:keepLines/>
              <w:spacing w:before="240"/>
              <w:outlineLvl w:val="0"/>
              <w:rPr>
                <w:rFonts w:ascii="Calibri" w:hAnsi="Calibri" w:eastAsia="Times New Roman" w:cs="Times New Roman"/>
                <w:b/>
                <w:sz w:val="18"/>
                <w:szCs w:val="32"/>
                <w:lang w:val="da-DK"/>
              </w:rPr>
            </w:pPr>
          </w:p>
        </w:tc>
        <w:tc>
          <w:tcPr>
            <w:tcW w:w="1559" w:type="dxa"/>
          </w:tcPr>
          <w:p w:rsidRPr="00D54079" w:rsidR="006417BE" w:rsidP="00557A28" w:rsidRDefault="006417BE" w14:paraId="2D1BF654" w14:textId="77777777">
            <w:pPr>
              <w:keepNext/>
              <w:keepLines/>
              <w:spacing w:before="240"/>
              <w:outlineLvl w:val="0"/>
              <w:rPr>
                <w:rFonts w:ascii="Calibri" w:hAnsi="Calibri" w:eastAsia="Times New Roman" w:cs="Times New Roman"/>
                <w:b/>
                <w:sz w:val="18"/>
                <w:szCs w:val="32"/>
                <w:lang w:val="da-DK"/>
              </w:rPr>
            </w:pPr>
          </w:p>
        </w:tc>
        <w:tc>
          <w:tcPr>
            <w:tcW w:w="1134" w:type="dxa"/>
          </w:tcPr>
          <w:p w:rsidRPr="00D54079" w:rsidR="006417BE" w:rsidP="00557A28" w:rsidRDefault="006417BE" w14:paraId="24C5BF5F" w14:textId="77777777">
            <w:pPr>
              <w:keepNext/>
              <w:keepLines/>
              <w:spacing w:before="240"/>
              <w:outlineLvl w:val="0"/>
              <w:rPr>
                <w:rFonts w:ascii="Calibri" w:hAnsi="Calibri" w:eastAsia="Times New Roman" w:cs="Times New Roman"/>
                <w:b/>
                <w:sz w:val="18"/>
                <w:szCs w:val="32"/>
                <w:lang w:val="da-DK"/>
              </w:rPr>
            </w:pPr>
          </w:p>
        </w:tc>
      </w:tr>
      <w:sdt>
        <w:sdtPr>
          <w:rPr>
            <w:rFonts w:ascii="Calibri" w:hAnsi="Calibri" w:eastAsia="Times New Roman" w:cs="Times New Roman"/>
            <w:sz w:val="18"/>
            <w:szCs w:val="18"/>
            <w:lang w:val="da-DK" w:eastAsia="ru-RU"/>
          </w:rPr>
          <w:alias w:val="#Nav: /Header/ItemTrackingLine"/>
          <w:tag w:val="#Nav: Standard_Sales_Invoice_AVD/50100"/>
          <w:id w:val="-190150187"/>
          <w15:dataBinding w:prefixMappings="xmlns:ns0='urn:microsoft-dynamics-nav/reports/Standard_Sales_Invoice_AVD/50100/'" w:xpath="/ns0:NavWordReportXmlPart[1]/ns0:Header[1]/ns0:ItemTrackingLine" w:storeItemID="{F600BBC1-68CC-4F43-89E8-A24C0B64BA33}"/>
          <w15:repeatingSection/>
        </w:sdtPr>
        <w:sdtContent>
          <w:sdt>
            <w:sdtPr>
              <w:rPr>
                <w:rFonts w:ascii="Calibri" w:hAnsi="Calibri" w:eastAsia="Times New Roman" w:cs="Times New Roman"/>
                <w:sz w:val="18"/>
                <w:szCs w:val="18"/>
                <w:lang w:val="da-DK" w:eastAsia="ru-RU"/>
              </w:rPr>
              <w:id w:val="2121252042"/>
              <w:placeholder>
                <w:docPart w:val="118FB89716334489BE42B36D47DEEB6C"/>
              </w:placeholder>
              <w15:repeatingSectionItem/>
            </w:sdtPr>
            <w:sdtContent>
              <w:tr w:rsidRPr="00D54079" w:rsidR="006417BE" w:rsidTr="00557A28" w14:paraId="05191754" w14:textId="77777777">
                <w:trPr>
                  <w:trHeight w:val="284"/>
                </w:trPr>
                <w:sdt>
                  <w:sdtPr>
                    <w:rPr>
                      <w:rFonts w:ascii="Calibri" w:hAnsi="Calibri" w:eastAsia="Times New Roman" w:cs="Times New Roman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Invoice_AVD/50100"/>
                    <w:id w:val="-1612280396"/>
                    <w:placeholder>
                      <w:docPart w:val="2665DF1BF6E74A399692BA8AB252521C"/>
                    </w:placeholder>
                    <w:dataBinding w:prefixMappings="xmlns:ns0='urn:microsoft-dynamics-nav/reports/Standard_Sales_Invoice_AVD/50100/'" w:xpath="/ns0:NavWordReportXmlPart[1]/ns0:Header[1]/ns0:ItemTrackingLine[1]/ns0:TrackingSpecBufferNo[1]" w:storeItemID="{F600BBC1-68CC-4F43-89E8-A24C0B64BA33}"/>
                    <w:text/>
                  </w:sdtPr>
                  <w:sdtEndPr>
                    <w:rPr>
                      <w:rFonts w:eastAsia="Calibr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D54079" w:rsidR="006417BE" w:rsidP="00557A28" w:rsidRDefault="006417BE" w14:paraId="545F0731" w14:textId="77777777">
                        <w:pPr>
                          <w:rPr>
                            <w:rFonts w:ascii="Calibri" w:hAnsi="Calibri" w:cs="Times New Roman"/>
                            <w:sz w:val="18"/>
                            <w:szCs w:val="18"/>
                            <w:lang w:val="da-DK"/>
                          </w:rPr>
                        </w:pPr>
                        <w:proofErr w:type="spellStart"/>
                        <w:r w:rsidRPr="00D54079">
                          <w:rPr>
                            <w:rFonts w:ascii="Calibri" w:hAnsi="Calibri" w:cs="Times New Roman"/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Times New Roman"/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Invoice_AVD/50100"/>
                    <w:id w:val="-327369729"/>
                    <w:placeholder>
                      <w:docPart w:val="2665DF1BF6E74A399692BA8AB252521C"/>
                    </w:placeholder>
                    <w:dataBinding w:prefixMappings="xmlns:ns0='urn:microsoft-dynamics-nav/reports/Standard_Sales_Invoice_AVD/50100/'" w:xpath="/ns0:NavWordReportXmlPart[1]/ns0:Header[1]/ns0:ItemTrackingLine[1]/ns0:TrackingSpecBufferDesc[1]" w:storeItemID="{F600BBC1-68CC-4F43-89E8-A24C0B64BA33}"/>
                    <w:text/>
                  </w:sdtPr>
                  <w:sdtContent>
                    <w:tc>
                      <w:tcPr>
                        <w:tcW w:w="3827" w:type="dxa"/>
                      </w:tcPr>
                      <w:p w:rsidRPr="00D54079" w:rsidR="006417BE" w:rsidP="00557A28" w:rsidRDefault="006417BE" w14:paraId="5CA3B2D3" w14:textId="77777777">
                        <w:pPr>
                          <w:rPr>
                            <w:rFonts w:ascii="Calibri" w:hAnsi="Calibri" w:cs="Times New Roman"/>
                            <w:sz w:val="18"/>
                            <w:szCs w:val="18"/>
                            <w:lang w:val="da-DK"/>
                          </w:rPr>
                        </w:pPr>
                        <w:proofErr w:type="spellStart"/>
                        <w:r w:rsidRPr="00D54079">
                          <w:rPr>
                            <w:rFonts w:ascii="Calibri" w:hAnsi="Calibri" w:cs="Times New Roman"/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Times New Roman"/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Invoice_AVD/50100"/>
                    <w:id w:val="1614485574"/>
                    <w:placeholder>
                      <w:docPart w:val="2665DF1BF6E74A399692BA8AB252521C"/>
                    </w:placeholder>
                    <w:dataBinding w:prefixMappings="xmlns:ns0='urn:microsoft-dynamics-nav/reports/Standard_Sales_Invoice_AVD/50100/'" w:xpath="/ns0:NavWordReportXmlPart[1]/ns0:Header[1]/ns0:ItemTrackingLine[1]/ns0:TrackingSpecBufferLotNo[1]" w:storeItemID="{F600BBC1-68CC-4F43-89E8-A24C0B64BA33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D54079" w:rsidR="006417BE" w:rsidP="00557A28" w:rsidRDefault="006417BE" w14:paraId="0F102232" w14:textId="77777777">
                        <w:pPr>
                          <w:rPr>
                            <w:rFonts w:ascii="Calibri" w:hAnsi="Calibri" w:cs="Times New Roman"/>
                            <w:sz w:val="18"/>
                            <w:szCs w:val="18"/>
                            <w:lang w:val="da-DK"/>
                          </w:rPr>
                        </w:pPr>
                        <w:proofErr w:type="spellStart"/>
                        <w:r w:rsidRPr="00D54079">
                          <w:rPr>
                            <w:rFonts w:ascii="Calibri" w:hAnsi="Calibri" w:cs="Times New Roman"/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Times New Roman"/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Invoice_AVD/50100"/>
                    <w:id w:val="-1914464135"/>
                    <w:placeholder>
                      <w:docPart w:val="2665DF1BF6E74A399692BA8AB252521C"/>
                    </w:placeholder>
                    <w:dataBinding w:prefixMappings="xmlns:ns0='urn:microsoft-dynamics-nav/reports/Standard_Sales_Invoice_AVD/50100/'" w:xpath="/ns0:NavWordReportXmlPart[1]/ns0:Header[1]/ns0:ItemTrackingLine[1]/ns0:TrackingSpecBufferSerNo[1]" w:storeItemID="{F600BBC1-68CC-4F43-89E8-A24C0B64BA33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D54079" w:rsidR="006417BE" w:rsidP="00557A28" w:rsidRDefault="006417BE" w14:paraId="78FC8DF6" w14:textId="77777777">
                        <w:pPr>
                          <w:rPr>
                            <w:rFonts w:ascii="Calibri" w:hAnsi="Calibri" w:cs="Times New Roman"/>
                            <w:sz w:val="18"/>
                            <w:szCs w:val="18"/>
                            <w:lang w:val="da-DK"/>
                          </w:rPr>
                        </w:pPr>
                        <w:proofErr w:type="spellStart"/>
                        <w:r w:rsidRPr="00D54079">
                          <w:rPr>
                            <w:rFonts w:ascii="Calibri" w:hAnsi="Calibri" w:cs="Times New Roman"/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eastAsia="Times New Roman" w:cs="Times New Roman"/>
                      <w:sz w:val="18"/>
                      <w:szCs w:val="18"/>
                      <w:lang w:val="da-DK" w:eastAsia="ru-RU"/>
                    </w:rPr>
                    <w:alias w:val="#Nav: /Header/ItemTrackingLine/TrackingSpecBufferQty"/>
                    <w:tag w:val="#Nav: Standard_Sales_Invoice_AVD/50100"/>
                    <w:id w:val="950049295"/>
                    <w:placeholder>
                      <w:docPart w:val="2665DF1BF6E74A399692BA8AB252521C"/>
                    </w:placeholder>
                    <w:dataBinding w:prefixMappings="xmlns:ns0='urn:microsoft-dynamics-nav/reports/Standard_Sales_Invoice_AVD/50100/'" w:xpath="/ns0:NavWordReportXmlPart[1]/ns0:Header[1]/ns0:ItemTrackingLine[1]/ns0:TrackingSpecBufferQty[1]" w:storeItemID="{F600BBC1-68CC-4F43-89E8-A24C0B64BA33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D54079" w:rsidR="006417BE" w:rsidP="00557A28" w:rsidRDefault="006417BE" w14:paraId="0BDF003F" w14:textId="77777777">
                        <w:pPr>
                          <w:rPr>
                            <w:rFonts w:ascii="Calibri" w:hAnsi="Calibri" w:cs="Times New Roman"/>
                            <w:sz w:val="18"/>
                            <w:szCs w:val="18"/>
                            <w:lang w:val="da-DK"/>
                          </w:rPr>
                        </w:pPr>
                        <w:proofErr w:type="spellStart"/>
                        <w:r w:rsidRPr="00D54079">
                          <w:rPr>
                            <w:rFonts w:ascii="Calibri" w:hAnsi="Calibri" w:eastAsia="Times New Roman" w:cs="Times New Roman"/>
                            <w:sz w:val="18"/>
                            <w:szCs w:val="18"/>
                            <w:lang w:val="da-DK" w:eastAsia="ru-RU"/>
                          </w:rPr>
                          <w:t>TrackingSpecBufferQty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6417BE" w:rsidP="005B41A2" w:rsidRDefault="006417BE" w14:paraId="56241761" w14:textId="77777777">
      <w:pPr>
        <w:pStyle w:val="GroupSeparation"/>
        <w:spacing w:after="0" w:line="240" w:lineRule="auto"/>
      </w:pPr>
    </w:p>
    <w:p w:rsidR="006417BE" w:rsidP="005B41A2" w:rsidRDefault="006417BE" w14:paraId="0C8A70C4" w14:textId="77777777">
      <w:pPr>
        <w:pStyle w:val="GroupSeparation"/>
        <w:spacing w:after="0" w:line="240" w:lineRule="auto"/>
      </w:pP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011"/>
        <w:gridCol w:w="4184"/>
      </w:tblGrid>
      <w:tr w:rsidR="00B25A22" w:rsidTr="00486994" w14:paraId="45A2F92C" w14:textId="77777777">
        <w:trPr>
          <w:gridAfter w:val="1"/>
          <w:wAfter w:w="4184" w:type="dxa"/>
          <w:trHeight w:val="259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Invoice_AVD/50100"/>
            <w:id w:val="1879505568"/>
            <w:placeholder>
              <w:docPart w:val="6F27B3AF698F4FE7B93BAA79601A27B0"/>
            </w:placeholder>
            <w:dataBinding w:prefixMappings="xmlns:ns0='urn:microsoft-dynamics-nav/reports/Standard_Sales_Invoice_AVD/50100/'" w:xpath="/ns0:NavWordReportXmlPart[1]/ns0:Header[1]/ns0:VATClauseLine[1]/ns0:VATClausesHeader[1]" w:storeItemID="{449FD958-388F-4BB5-BF33-B32A63E27B5D}"/>
            <w:text/>
          </w:sdtPr>
          <w:sdtContent>
            <w:tc>
              <w:tcPr>
                <w:tcW w:w="6011" w:type="dxa"/>
              </w:tcPr>
              <w:p w:rsidRPr="005B41A2" w:rsidR="00B25A22" w:rsidP="00B62B53" w:rsidRDefault="00B25A22" w14:paraId="71E3A7A2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  <w:proofErr w:type="spellEnd"/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Invoice_AVD/50100"/>
          <w:id w:val="1249157447"/>
          <w15:dataBinding w:prefixMappings="xmlns:ns0='urn:microsoft-dynamics-nav/reports/Standard_Sales_Invoice_AVD/50100/'" w:xpath="/ns0:NavWordReportXmlPart[1]/ns0:Header[1]/ns0:VATClauseLine" w:storeItemID="{449FD958-388F-4BB5-BF33-B32A63E27B5D}"/>
          <w15:repeatingSection/>
        </w:sdtPr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Content>
              <w:tr w:rsidR="00B25A22" w:rsidTr="00486994" w14:paraId="2F3D2F9D" w14:textId="77777777">
                <w:trPr>
                  <w:gridAfter w:val="1"/>
                  <w:wAfter w:w="4184" w:type="dxa"/>
                  <w:trHeight w:val="832"/>
                </w:trPr>
                <w:tc>
                  <w:tcPr>
                    <w:tcW w:w="6011" w:type="dxa"/>
                  </w:tcPr>
                  <w:tbl>
                    <w:tblPr>
                      <w:tblStyle w:val="Tabel-Gitter"/>
                      <w:tblW w:w="0" w:type="auto"/>
                      <w:tblInd w:w="44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510"/>
                      <w:gridCol w:w="2211"/>
                    </w:tblGrid>
                    <w:tr w:rsidR="00B25A22" w:rsidTr="00EE7FFD" w14:paraId="3EDF7CEB" w14:textId="77777777">
                      <w:trPr>
                        <w:trHeight w:val="579"/>
                      </w:trPr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Invoice_AVD/50100"/>
                          <w:id w:val="1603843035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_AVD/50100/'" w:xpath="/ns0:NavWordReportXmlPart[1]/ns0:Header[1]/ns0:VATClauseLine[1]/ns0:Description_VATClauseLine[1]" w:storeItemID="{449FD958-388F-4BB5-BF33-B32A63E27B5D}"/>
                          <w:text/>
                        </w:sdtPr>
                        <w:sdtContent>
                          <w:tc>
                            <w:tcPr>
                              <w:tcW w:w="3510" w:type="dxa"/>
                            </w:tcPr>
                            <w:p w:rsidR="00B25A22" w:rsidP="006417BE" w:rsidRDefault="00B25A22" w14:paraId="183DE8A0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tc>
                        <w:tcPr>
                          <w:tcW w:w="2211" w:type="dxa"/>
                        </w:tcPr>
                        <w:p w:rsidR="00B25A22" w:rsidP="00EE7FFD" w:rsidRDefault="00B25A22" w14:paraId="1A11FB39" w14:textId="6FE0819D">
                          <w:pPr>
                            <w:pStyle w:val="GroupSeparation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25A22" w:rsidTr="00EE7FFD" w14:paraId="042DE01A" w14:textId="77777777">
                      <w:trPr>
                        <w:trHeight w:val="592"/>
                      </w:trPr>
                      <w:tc>
                        <w:tcPr>
                          <w:tcW w:w="3510" w:type="dxa"/>
                        </w:tcPr>
                        <w:p w:rsidR="00B25A22" w:rsidP="00FD2E35" w:rsidRDefault="00B25A22" w14:paraId="1EC81A97" w14:textId="52AEB8D3">
                          <w:pPr>
                            <w:pStyle w:val="GroupSeparation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211" w:type="dxa"/>
                        </w:tcPr>
                        <w:p w:rsidR="00B25A22" w:rsidP="00B25A22" w:rsidRDefault="00B25A22" w14:paraId="7DB0D6D0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B25A22" w:rsidP="00B25A22" w:rsidRDefault="00B25A22" w14:paraId="6EFB06B5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  <w:tr w:rsidR="00CD30FB" w:rsidTr="00486994" w14:paraId="07015100" w14:textId="77777777">
        <w:sdt>
          <w:sdtPr>
            <w:rPr>
              <w:rFonts w:cstheme="minorHAnsi"/>
              <w:b/>
              <w:bCs/>
              <w:color w:val="A6A6A6" w:themeColor="background1" w:themeShade="A6"/>
              <w:sz w:val="20"/>
              <w:szCs w:val="20"/>
            </w:rPr>
            <w:alias w:val="#Nav: /Header/ShipToAddress_Lbl"/>
            <w:tag w:val="#Nav: Standard_Sales_Invoice_AVD/50100"/>
            <w:id w:val="1613711058"/>
            <w:placeholder>
              <w:docPart w:val="DefaultPlaceholder_1081868574"/>
            </w:placeholder>
            <w:dataBinding w:prefixMappings="xmlns:ns0='urn:microsoft-dynamics-nav/reports/Standard_Sales_Invoice_AVD/50100/'" w:xpath="/ns0:NavWordReportXmlPart[1]/ns0:Header[1]/ns0:ShipToAddress_Lbl[1]" w:storeItemID="{449FD958-388F-4BB5-BF33-B32A63E27B5D}"/>
            <w:text/>
          </w:sdtPr>
          <w:sdtContent>
            <w:tc>
              <w:tcPr>
                <w:tcW w:w="10195" w:type="dxa"/>
                <w:gridSpan w:val="2"/>
              </w:tcPr>
              <w:p w:rsidR="00CD30FB" w:rsidP="005B41A2" w:rsidRDefault="00CD30FB" w14:paraId="71C7547E" w14:textId="02462781">
                <w:pPr>
                  <w:pStyle w:val="GroupSeparation"/>
                  <w:spacing w:after="0"/>
                </w:pPr>
                <w:proofErr w:type="spellStart"/>
                <w:r w:rsidRPr="00E17E5F">
                  <w:rPr>
                    <w:rFonts w:cstheme="minorHAnsi"/>
                    <w:b/>
                    <w:bCs/>
                    <w:color w:val="A6A6A6" w:themeColor="background1" w:themeShade="A6"/>
                    <w:sz w:val="20"/>
                    <w:szCs w:val="20"/>
                  </w:rPr>
                  <w:t>ShipToAddress_Lbl</w:t>
                </w:r>
                <w:proofErr w:type="spellEnd"/>
              </w:p>
            </w:tc>
          </w:sdtContent>
        </w:sdt>
      </w:tr>
      <w:tr w:rsidR="00CD30FB" w:rsidTr="00486994" w14:paraId="38BC3EA6" w14:textId="77777777">
        <w:sdt>
          <w:sdtPr>
            <w:rPr>
              <w:rFonts w:cstheme="minorHAnsi"/>
              <w:sz w:val="20"/>
              <w:szCs w:val="20"/>
            </w:rPr>
            <w:alias w:val="#Nav: /Header/ShipToAddress1"/>
            <w:tag w:val="#Nav: Standard_Sales_Invoice_AVD/50100"/>
            <w:id w:val="-883404127"/>
            <w:placeholder>
              <w:docPart w:val="DefaultPlaceholder_1081868574"/>
            </w:placeholder>
            <w:dataBinding w:prefixMappings="xmlns:ns0='urn:microsoft-dynamics-nav/reports/Standard_Sales_Invoice_AVD/50100/'" w:xpath="/ns0:NavWordReportXmlPart[1]/ns0:Header[1]/ns0:ShipToAddress1[1]" w:storeItemID="{449FD958-388F-4BB5-BF33-B32A63E27B5D}"/>
            <w:text/>
          </w:sdtPr>
          <w:sdtContent>
            <w:tc>
              <w:tcPr>
                <w:tcW w:w="10195" w:type="dxa"/>
                <w:gridSpan w:val="2"/>
              </w:tcPr>
              <w:p w:rsidR="00CD30FB" w:rsidP="005B41A2" w:rsidRDefault="00CD30FB" w14:paraId="588D1DC7" w14:textId="0B83E429">
                <w:pPr>
                  <w:pStyle w:val="GroupSeparation"/>
                  <w:spacing w:after="0"/>
                </w:pPr>
                <w:r w:rsidRPr="00E17E5F">
                  <w:rPr>
                    <w:rFonts w:cstheme="minorHAnsi"/>
                    <w:sz w:val="20"/>
                    <w:szCs w:val="20"/>
                  </w:rPr>
                  <w:t>ShipToAddress1</w:t>
                </w:r>
              </w:p>
            </w:tc>
          </w:sdtContent>
        </w:sdt>
      </w:tr>
      <w:tr w:rsidR="00CD30FB" w:rsidTr="00486994" w14:paraId="5820E6AF" w14:textId="77777777">
        <w:sdt>
          <w:sdtPr>
            <w:rPr>
              <w:rFonts w:cstheme="minorHAnsi"/>
              <w:sz w:val="20"/>
              <w:szCs w:val="20"/>
            </w:rPr>
            <w:alias w:val="#Nav: /Header/ShipToAddress2"/>
            <w:tag w:val="#Nav: Standard_Sales_Invoice_AVD/50100"/>
            <w:id w:val="672381273"/>
            <w:placeholder>
              <w:docPart w:val="DefaultPlaceholder_1081868574"/>
            </w:placeholder>
            <w:dataBinding w:prefixMappings="xmlns:ns0='urn:microsoft-dynamics-nav/reports/Standard_Sales_Invoice_AVD/50100/'" w:xpath="/ns0:NavWordReportXmlPart[1]/ns0:Header[1]/ns0:ShipToAddress2[1]" w:storeItemID="{449FD958-388F-4BB5-BF33-B32A63E27B5D}"/>
            <w:text/>
          </w:sdtPr>
          <w:sdtContent>
            <w:tc>
              <w:tcPr>
                <w:tcW w:w="10195" w:type="dxa"/>
                <w:gridSpan w:val="2"/>
              </w:tcPr>
              <w:p w:rsidR="00CD30FB" w:rsidP="005B41A2" w:rsidRDefault="00CD30FB" w14:paraId="28BC3A9A" w14:textId="2420F7B1">
                <w:pPr>
                  <w:pStyle w:val="GroupSeparation"/>
                  <w:spacing w:after="0"/>
                </w:pPr>
                <w:r w:rsidRPr="00E17E5F">
                  <w:rPr>
                    <w:rFonts w:cstheme="minorHAnsi"/>
                    <w:sz w:val="20"/>
                    <w:szCs w:val="20"/>
                  </w:rPr>
                  <w:t>ShipToAddress2</w:t>
                </w:r>
              </w:p>
            </w:tc>
          </w:sdtContent>
        </w:sdt>
      </w:tr>
      <w:tr w:rsidR="00CD30FB" w:rsidTr="00486994" w14:paraId="5A673551" w14:textId="77777777">
        <w:sdt>
          <w:sdtPr>
            <w:rPr>
              <w:rFonts w:cstheme="minorHAnsi"/>
              <w:sz w:val="20"/>
              <w:szCs w:val="20"/>
            </w:rPr>
            <w:alias w:val="#Nav: /Header/ShipToAddress3"/>
            <w:tag w:val="#Nav: Standard_Sales_Invoice_AVD/50100"/>
            <w:id w:val="-2110029693"/>
            <w:placeholder>
              <w:docPart w:val="DefaultPlaceholder_1081868574"/>
            </w:placeholder>
            <w:dataBinding w:prefixMappings="xmlns:ns0='urn:microsoft-dynamics-nav/reports/Standard_Sales_Invoice_AVD/50100/'" w:xpath="/ns0:NavWordReportXmlPart[1]/ns0:Header[1]/ns0:ShipToAddress3[1]" w:storeItemID="{449FD958-388F-4BB5-BF33-B32A63E27B5D}"/>
            <w:text/>
          </w:sdtPr>
          <w:sdtContent>
            <w:tc>
              <w:tcPr>
                <w:tcW w:w="10195" w:type="dxa"/>
                <w:gridSpan w:val="2"/>
              </w:tcPr>
              <w:p w:rsidR="00CD30FB" w:rsidP="005B41A2" w:rsidRDefault="00CD30FB" w14:paraId="013E9F05" w14:textId="7D7F237B">
                <w:pPr>
                  <w:pStyle w:val="GroupSeparation"/>
                  <w:spacing w:after="0"/>
                </w:pPr>
                <w:r w:rsidRPr="00942024">
                  <w:rPr>
                    <w:rFonts w:cstheme="minorHAnsi"/>
                    <w:sz w:val="20"/>
                    <w:szCs w:val="20"/>
                  </w:rPr>
                  <w:t>ShipToAddress3</w:t>
                </w:r>
              </w:p>
            </w:tc>
          </w:sdtContent>
        </w:sdt>
      </w:tr>
      <w:tr w:rsidR="00CD30FB" w:rsidTr="00486994" w14:paraId="635537A5" w14:textId="77777777">
        <w:sdt>
          <w:sdtPr>
            <w:rPr>
              <w:rFonts w:cstheme="minorHAnsi"/>
              <w:sz w:val="20"/>
              <w:szCs w:val="20"/>
            </w:rPr>
            <w:alias w:val="#Nav: /Header/ShipToAddress4"/>
            <w:tag w:val="#Nav: Standard_Sales_Invoice_AVD/50100"/>
            <w:id w:val="949131116"/>
            <w:placeholder>
              <w:docPart w:val="DefaultPlaceholder_1081868574"/>
            </w:placeholder>
            <w:dataBinding w:prefixMappings="xmlns:ns0='urn:microsoft-dynamics-nav/reports/Standard_Sales_Invoice_AVD/50100/'" w:xpath="/ns0:NavWordReportXmlPart[1]/ns0:Header[1]/ns0:ShipToAddress4[1]" w:storeItemID="{449FD958-388F-4BB5-BF33-B32A63E27B5D}"/>
            <w:text/>
          </w:sdtPr>
          <w:sdtContent>
            <w:tc>
              <w:tcPr>
                <w:tcW w:w="10195" w:type="dxa"/>
                <w:gridSpan w:val="2"/>
              </w:tcPr>
              <w:p w:rsidR="00CD30FB" w:rsidP="005B41A2" w:rsidRDefault="00CD30FB" w14:paraId="44754E9A" w14:textId="0ECA8B5C">
                <w:pPr>
                  <w:pStyle w:val="GroupSeparation"/>
                  <w:spacing w:after="0"/>
                </w:pPr>
                <w:r w:rsidRPr="00942024">
                  <w:rPr>
                    <w:rFonts w:cstheme="minorHAnsi"/>
                    <w:sz w:val="20"/>
                    <w:szCs w:val="20"/>
                  </w:rPr>
                  <w:t>ShipToAddress4</w:t>
                </w:r>
              </w:p>
            </w:tc>
          </w:sdtContent>
        </w:sdt>
      </w:tr>
      <w:tr w:rsidR="00CD30FB" w:rsidTr="00486994" w14:paraId="7E3A2866" w14:textId="77777777">
        <w:sdt>
          <w:sdtPr>
            <w:rPr>
              <w:rFonts w:cstheme="minorHAnsi"/>
              <w:sz w:val="20"/>
              <w:szCs w:val="20"/>
            </w:rPr>
            <w:alias w:val="#Nav: /Header/ShipToAddress5"/>
            <w:tag w:val="#Nav: Standard_Sales_Invoice_AVD/50100"/>
            <w:id w:val="-1845316857"/>
            <w:placeholder>
              <w:docPart w:val="DefaultPlaceholder_1081868574"/>
            </w:placeholder>
            <w:dataBinding w:prefixMappings="xmlns:ns0='urn:microsoft-dynamics-nav/reports/Standard_Sales_Invoice_AVD/50100/'" w:xpath="/ns0:NavWordReportXmlPart[1]/ns0:Header[1]/ns0:ShipToAddress5[1]" w:storeItemID="{449FD958-388F-4BB5-BF33-B32A63E27B5D}"/>
            <w:text/>
          </w:sdtPr>
          <w:sdtContent>
            <w:tc>
              <w:tcPr>
                <w:tcW w:w="10195" w:type="dxa"/>
                <w:gridSpan w:val="2"/>
              </w:tcPr>
              <w:p w:rsidR="00CD30FB" w:rsidP="005B41A2" w:rsidRDefault="00CD30FB" w14:paraId="57449CA4" w14:textId="13D4B323">
                <w:pPr>
                  <w:pStyle w:val="GroupSeparation"/>
                  <w:spacing w:after="0"/>
                </w:pPr>
                <w:r w:rsidRPr="00942024">
                  <w:rPr>
                    <w:rFonts w:cstheme="minorHAnsi"/>
                    <w:sz w:val="20"/>
                    <w:szCs w:val="20"/>
                  </w:rPr>
                  <w:t>ShipToAddress5</w:t>
                </w:r>
              </w:p>
            </w:tc>
          </w:sdtContent>
        </w:sdt>
      </w:tr>
      <w:tr w:rsidR="007C6D03" w:rsidTr="00486994" w14:paraId="1CA40202" w14:textId="77777777">
        <w:tc>
          <w:tcPr>
            <w:tcW w:w="10195" w:type="dxa"/>
            <w:gridSpan w:val="2"/>
          </w:tcPr>
          <w:p w:rsidR="007C6D03" w:rsidP="005B41A2" w:rsidRDefault="007C6D03" w14:paraId="4393EAD0" w14:textId="77777777">
            <w:pPr>
              <w:pStyle w:val="GroupSeparation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7C6D03" w:rsidTr="00486994" w14:paraId="71209F9D" w14:textId="77777777">
        <w:tc>
          <w:tcPr>
            <w:tcW w:w="10195" w:type="dxa"/>
            <w:gridSpan w:val="2"/>
          </w:tcPr>
          <w:p w:rsidR="007C6D03" w:rsidP="005B41A2" w:rsidRDefault="00000000" w14:paraId="5AEDD566" w14:textId="7F5172BA">
            <w:pPr>
              <w:pStyle w:val="GroupSeparation"/>
              <w:spacing w:after="0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b/>
                  <w:bCs/>
                  <w:color w:val="A6A6A6" w:themeColor="background1" w:themeShade="A6"/>
                  <w:sz w:val="20"/>
                  <w:szCs w:val="20"/>
                </w:rPr>
                <w:alias w:val="#Nav: /Header/PackageTrackingNo_Lbl"/>
                <w:tag w:val="#Nav: Standard_Sales_Invoice_AVD/50100"/>
                <w:id w:val="1168134342"/>
                <w:placeholder>
                  <w:docPart w:val="AAA40DA507FD4DB986A95EF9DEF961F3"/>
                </w:placeholder>
                <w:dataBinding w:prefixMappings="xmlns:ns0='urn:microsoft-dynamics-nav/reports/Standard_Sales_Invoice_AVD/50100/'" w:xpath="/ns0:NavWordReportXmlPart[1]/ns0:Header[1]/ns0:PackageTrackingNo_Lbl[1]" w:storeItemID="{449FD958-388F-4BB5-BF33-B32A63E27B5D}"/>
                <w:text/>
              </w:sdtPr>
              <w:sdtContent>
                <w:proofErr w:type="spellStart"/>
                <w:r w:rsidRPr="00FE0D21" w:rsidR="007C6D03">
                  <w:rPr>
                    <w:rFonts w:cstheme="minorHAnsi"/>
                    <w:b/>
                    <w:bCs/>
                    <w:color w:val="A6A6A6" w:themeColor="background1" w:themeShade="A6"/>
                    <w:sz w:val="20"/>
                    <w:szCs w:val="20"/>
                  </w:rPr>
                  <w:t>PackageTrackingNo_Lbl</w:t>
                </w:r>
                <w:proofErr w:type="spellEnd"/>
              </w:sdtContent>
            </w:sdt>
          </w:p>
        </w:tc>
      </w:tr>
      <w:tr w:rsidR="007C6D03" w:rsidTr="00486994" w14:paraId="6C5C3838" w14:textId="77777777">
        <w:tc>
          <w:tcPr>
            <w:tcW w:w="10195" w:type="dxa"/>
            <w:gridSpan w:val="2"/>
          </w:tcPr>
          <w:p w:rsidR="007C6D03" w:rsidP="005B41A2" w:rsidRDefault="00000000" w14:paraId="0B984A04" w14:textId="3DA784E1">
            <w:pPr>
              <w:pStyle w:val="GroupSeparation"/>
              <w:spacing w:after="0"/>
              <w:rPr>
                <w:rFonts w:cstheme="minorHAnsi"/>
                <w:sz w:val="20"/>
                <w:szCs w:val="20"/>
              </w:rPr>
            </w:pPr>
            <w:sdt>
              <w:sdtPr>
                <w:alias w:val="#Nav: /Header/PackageTrackingNo"/>
                <w:tag w:val="#Nav: Standard_Sales_Invoice_AVD/50100"/>
                <w:id w:val="-552387428"/>
                <w:placeholder>
                  <w:docPart w:val="BDE8CEB3ED354CCC81965713E162586D"/>
                </w:placeholder>
                <w:dataBinding w:prefixMappings="xmlns:ns0='urn:microsoft-dynamics-nav/reports/Standard_Sales_Invoice_AVD/50100/'" w:xpath="/ns0:NavWordReportXmlPart[1]/ns0:Header[1]/ns0:PackageTrackingNo[1]" w:storeItemID="{449FD958-388F-4BB5-BF33-B32A63E27B5D}"/>
                <w:text/>
              </w:sdtPr>
              <w:sdtContent>
                <w:proofErr w:type="spellStart"/>
                <w:r w:rsidR="007C6D03">
                  <w:t>PackageTrackingNo</w:t>
                </w:r>
                <w:proofErr w:type="spellEnd"/>
              </w:sdtContent>
            </w:sdt>
          </w:p>
        </w:tc>
      </w:tr>
    </w:tbl>
    <w:p w:rsidR="00B25A22" w:rsidP="005B41A2" w:rsidRDefault="00FE0D21" w14:paraId="2CEFDD43" w14:textId="32139AD6">
      <w:pPr>
        <w:pStyle w:val="GroupSeparation"/>
        <w:spacing w:after="0" w:line="240" w:lineRule="auto"/>
      </w:pPr>
      <w:r>
        <w:t xml:space="preserve">  </w:t>
      </w:r>
    </w:p>
    <w:sdt>
      <w:sdtPr>
        <w:alias w:val="#Nav: /Header/WorkDescriptionLines"/>
        <w:tag w:val="#Nav: Standard_Sales_Invoice_AVD/50100"/>
        <w:id w:val="465787805"/>
        <w15:dataBinding w:prefixMappings="xmlns:ns0='urn:microsoft-dynamics-nav/reports/Standard_Sales_Invoice_AVD/50100/'" w:xpath="/ns0:NavWordReportXmlPart[1]/ns0:Header[1]/ns0:WorkDescriptionLines" w:storeItemID="{449FD958-388F-4BB5-BF33-B32A63E27B5D}"/>
        <w15:repeatingSection/>
      </w:sdtPr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Invoice_AVD/50100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_AVD/50100/'" w:xpath="/ns0:NavWordReportXmlPart[1]/ns0:Header[1]/ns0:WorkDescriptionLines[1]/ns0:WorkDescriptionLine[1]" w:storeItemID="{449FD958-388F-4BB5-BF33-B32A63E27B5D}"/>
                <w:text/>
              </w:sdtPr>
              <w:sdtContent>
                <w:p w:rsidR="00D54DEE" w:rsidP="006417BE" w:rsidRDefault="001A63CC" w14:paraId="09081B0D" w14:textId="77777777">
                  <w:pPr>
                    <w:pStyle w:val="GroupSeparation"/>
                  </w:pPr>
                  <w:proofErr w:type="spellStart"/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p w:rsidRPr="002848A5" w:rsidR="003C4ED3" w:rsidP="000A2D83" w:rsidRDefault="003C4ED3" w14:paraId="17026EAF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oice_AVD/50100"/>
        <w:id w:val="940566818"/>
        <w15:dataBinding w:prefixMappings="xmlns:ns0='urn:microsoft-dynamics-nav/reports/Standard_Sales_Invoice_AVD/50100/'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_AVD/50100"/>
                <w:id w:val="-804161553"/>
                <w:showingPlcHdr/>
                <w:dataBinding w:prefixMappings="xmlns:ns0='urn:microsoft-dynamics-nav/reports/Standard_Sales_Invoice_AVD/50100/'" w:xpath="/ns0:NavWordReportXmlPart[1]/ns0:Header[1]/ns0:PaymentReportingArgument[1]/ns0:PaymentServiceLogo[1]" w:storeItemID="{449FD958-388F-4BB5-BF33-B32A63E27B5D}"/>
                <w:picture/>
              </w:sdtPr>
              <w:sdtContent>
                <w:p w:rsidR="00A97B8A" w:rsidP="006417BE" w:rsidRDefault="00A97B8A" w14:paraId="535CE273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1DA828D5" wp14:editId="57332CFF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_AVD/50100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Invoice_AVD/50100/'" w:xpath="/ns0:NavWordReportXmlPart[1]/ns0:Header[1]/ns0:PaymentReportingArgument[1]/ns0:PaymentServiceText_Url[1]" w:storeItemID="{449FD958-388F-4BB5-BF33-B32A63E27B5D}"/>
                <w:text/>
              </w:sdtPr>
              <w:sdtContent>
                <w:p w:rsidR="00A97B8A" w:rsidP="006417BE" w:rsidRDefault="00A97B8A" w14:paraId="2D683C6E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12E31BF5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2DB4513C" w14:textId="77777777">
      <w:pPr>
        <w:pStyle w:val="SubGroupSeparation"/>
      </w:pPr>
    </w:p>
    <w:p w:rsidR="008166C0" w:rsidP="00FF5235" w:rsidRDefault="008166C0" w14:paraId="799D2C5B" w14:textId="77777777">
      <w:pPr>
        <w:spacing w:before="60" w:after="60"/>
        <w:ind w:right="144"/>
      </w:pPr>
    </w:p>
    <w:sectPr w:rsidR="008166C0" w:rsidSect="005573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127F" w:rsidP="00E40C63" w:rsidRDefault="00DC127F" w14:paraId="505F385E" w14:textId="77777777">
      <w:pPr>
        <w:spacing w:after="0"/>
      </w:pPr>
      <w:r>
        <w:separator/>
      </w:r>
    </w:p>
  </w:endnote>
  <w:endnote w:type="continuationSeparator" w:id="0">
    <w:p w:rsidR="00DC127F" w:rsidP="00E40C63" w:rsidRDefault="00DC127F" w14:paraId="2517497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223A" w:rsidRDefault="00F9223A" w14:paraId="7E0787F0" w14:textId="7777777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5211" w:type="pct"/>
      <w:tblInd w:w="-43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97"/>
      <w:gridCol w:w="3121"/>
      <w:gridCol w:w="2297"/>
      <w:gridCol w:w="2521"/>
    </w:tblGrid>
    <w:tr w:rsidR="00863308" w:rsidTr="00AA653D" w14:paraId="02400C55" w14:textId="77777777">
      <w:trPr>
        <w:trHeight w:val="699"/>
      </w:trPr>
      <w:sdt>
        <w:sdtPr>
          <w:rPr>
            <w:rFonts w:asciiTheme="minorHAnsi" w:hAnsiTheme="minorHAnsi" w:cstheme="minorHAnsi"/>
            <w:caps w:val="0"/>
            <w:color w:val="A6A6A6" w:themeColor="background1" w:themeShade="A6"/>
            <w:sz w:val="20"/>
            <w:szCs w:val="20"/>
          </w:rPr>
          <w:alias w:val="#Nav: /Header/CompanyBankName_Lbl"/>
          <w:tag w:val="#Nav: Standard_Sales_Invoice_AVD/50100"/>
          <w:id w:val="-5368560"/>
          <w:placeholder>
            <w:docPart w:val="E92EB831CBD24335AD4C2D81BA9B04C5"/>
          </w:placeholder>
          <w:dataBinding w:prefixMappings="xmlns:ns0='urn:microsoft-dynamics-nav/reports/Standard_Sales_Invoice_AVD/50100/'" w:xpath="/ns0:NavWordReportXmlPart[1]/ns0:Header[1]/ns0:CompanyBankName_Lbl[1]" w:storeItemID="{449FD958-388F-4BB5-BF33-B32A63E27B5D}"/>
          <w:text/>
        </w:sdtPr>
        <w:sdtContent>
          <w:tc>
            <w:tcPr>
              <w:tcW w:w="1268" w:type="pct"/>
              <w:vAlign w:val="bottom"/>
            </w:tcPr>
            <w:p w:rsidRPr="003260F6" w:rsidR="00863308" w:rsidP="00AA653D" w:rsidRDefault="00863308" w14:paraId="712D57EF" w14:textId="77777777">
              <w:pPr>
                <w:pStyle w:val="Overskrift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 w:rsidRPr="00EE7FFD">
                <w:rPr>
                  <w:rFonts w:asciiTheme="minorHAnsi" w:hAnsiTheme="minorHAnsi" w:cstheme="minorHAnsi"/>
                  <w:caps w:val="0"/>
                  <w:color w:val="A6A6A6" w:themeColor="background1" w:themeShade="A6"/>
                  <w:sz w:val="20"/>
                  <w:szCs w:val="20"/>
                  <w:lang w:val="da-DK"/>
                </w:rPr>
                <w:t>CompanyBankName_Lbl</w:t>
              </w:r>
              <w:proofErr w:type="spellEnd"/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A6A6A6" w:themeColor="background1" w:themeShade="A6"/>
            <w:sz w:val="20"/>
            <w:szCs w:val="20"/>
            <w:lang w:val="da-DK"/>
          </w:rPr>
          <w:alias w:val="#Nav: /Header/CompanyBankBranchNo_Lbl"/>
          <w:tag w:val="#Nav: Standard_Sales_Invoice_AVD/50100"/>
          <w:id w:val="1438720253"/>
          <w:placeholder>
            <w:docPart w:val="E92EB831CBD24335AD4C2D81BA9B04C5"/>
          </w:placeholder>
          <w:dataBinding w:prefixMappings="xmlns:ns0='urn:microsoft-dynamics-nav/reports/Standard_Sales_Invoice_AVD/50100/'" w:xpath="/ns0:NavWordReportXmlPart[1]/ns0:Header[1]/ns0:CompanyBankBranchNo_Lbl[1]" w:storeItemID="{449FD958-388F-4BB5-BF33-B32A63E27B5D}"/>
          <w:text/>
        </w:sdtPr>
        <w:sdtContent>
          <w:tc>
            <w:tcPr>
              <w:tcW w:w="1467" w:type="pct"/>
              <w:vAlign w:val="bottom"/>
            </w:tcPr>
            <w:p w:rsidRPr="00EE7FFD" w:rsidR="00863308" w:rsidP="00AA653D" w:rsidRDefault="00863308" w14:paraId="73935D90" w14:textId="77777777">
              <w:pPr>
                <w:pStyle w:val="Overskrift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 w:rsidRPr="00EE7FFD">
                <w:rPr>
                  <w:rFonts w:asciiTheme="minorHAnsi" w:hAnsiTheme="minorHAnsi" w:cstheme="minorHAnsi"/>
                  <w:caps w:val="0"/>
                  <w:color w:val="A6A6A6" w:themeColor="background1" w:themeShade="A6"/>
                  <w:sz w:val="20"/>
                  <w:szCs w:val="20"/>
                  <w:lang w:val="da-DK"/>
                </w:rPr>
                <w:t>CompanyBankBranchNo_Lbl</w:t>
              </w:r>
              <w:proofErr w:type="spellEnd"/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A6A6A6" w:themeColor="background1" w:themeShade="A6"/>
            <w:sz w:val="20"/>
            <w:szCs w:val="20"/>
          </w:rPr>
          <w:alias w:val="#Nav: /Header/CompanyBankAccountNo_Lbl"/>
          <w:tag w:val="#Nav: Standard_Sales_Invoice_AVD/50100"/>
          <w:id w:val="-892113284"/>
          <w:placeholder>
            <w:docPart w:val="E92EB831CBD24335AD4C2D81BA9B04C5"/>
          </w:placeholder>
          <w:dataBinding w:prefixMappings="xmlns:ns0='urn:microsoft-dynamics-nav/reports/Standard_Sales_Invoice_AVD/50100/'" w:xpath="/ns0:NavWordReportXmlPart[1]/ns0:Header[1]/ns0:CompanyBankAccountNo_Lbl[1]" w:storeItemID="{449FD958-388F-4BB5-BF33-B32A63E27B5D}"/>
          <w:text/>
        </w:sdtPr>
        <w:sdtContent>
          <w:tc>
            <w:tcPr>
              <w:tcW w:w="1080" w:type="pct"/>
              <w:tcMar>
                <w:right w:w="0" w:type="dxa"/>
              </w:tcMar>
              <w:vAlign w:val="bottom"/>
            </w:tcPr>
            <w:p w:rsidRPr="003260F6" w:rsidR="00863308" w:rsidP="00AA653D" w:rsidRDefault="00863308" w14:paraId="77795352" w14:textId="77777777">
              <w:pPr>
                <w:pStyle w:val="Overskrift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 w:rsidRPr="00EE7FFD">
                <w:rPr>
                  <w:rFonts w:asciiTheme="minorHAnsi" w:hAnsiTheme="minorHAnsi" w:cstheme="minorHAnsi"/>
                  <w:caps w:val="0"/>
                  <w:color w:val="A6A6A6" w:themeColor="background1" w:themeShade="A6"/>
                  <w:sz w:val="20"/>
                  <w:szCs w:val="20"/>
                  <w:lang w:val="da-DK"/>
                </w:rPr>
                <w:t>CompanyBankAccountNo_Lbl</w:t>
              </w:r>
              <w:proofErr w:type="spellEnd"/>
            </w:p>
          </w:tc>
        </w:sdtContent>
      </w:sdt>
      <w:tc>
        <w:tcPr>
          <w:tcW w:w="1185" w:type="pct"/>
          <w:vAlign w:val="bottom"/>
        </w:tcPr>
        <w:sdt>
          <w:sdtPr>
            <w:rPr>
              <w:rFonts w:cstheme="minorHAnsi"/>
              <w:caps/>
              <w:color w:val="A6A6A6" w:themeColor="background1" w:themeShade="A6"/>
              <w:sz w:val="20"/>
              <w:szCs w:val="20"/>
            </w:rPr>
            <w:id w:val="-627625611"/>
            <w:placeholder>
              <w:docPart w:val="E92EB831CBD24335AD4C2D81BA9B04C5"/>
            </w:placeholder>
            <w15:dataBinding w:prefixMappings="xmlns:ns0='urn:microsoft-dynamics-nav/reports/Standard_Sales_Invoice/1306/' " w:xpath="/ns0:NavWordReportXmlPart[1]/ns0:Header[1]/ns0:CompanyVATRegNo_Lbl[1]" w:storeItemID="{449FD958-388F-4BB5-BF33-B32A63E27B5D}" w16sdtdh:storeItemChecksum="gTZYUA=="/>
          </w:sdtPr>
          <w:sdtContent>
            <w:p w:rsidRPr="00863308" w:rsidR="00863308" w:rsidP="00AA653D" w:rsidRDefault="006417BE" w14:paraId="047E744B" w14:textId="5C9F7383">
              <w:pPr>
                <w:spacing w:after="40" w:line="259" w:lineRule="auto"/>
              </w:pPr>
              <w:r>
                <w:rPr>
                  <w:rFonts w:cstheme="minorHAnsi"/>
                  <w:caps/>
                  <w:color w:val="A6A6A6" w:themeColor="background1" w:themeShade="A6"/>
                  <w:sz w:val="20"/>
                  <w:szCs w:val="20"/>
                </w:rPr>
                <w:t>CompanyVATRegNo_Lbl</w:t>
              </w:r>
            </w:p>
          </w:sdtContent>
        </w:sdt>
      </w:tc>
    </w:tr>
    <w:tr w:rsidRPr="00F83594" w:rsidR="00863308" w:rsidTr="002E0609" w14:paraId="40787B43" w14:textId="77777777">
      <w:trPr>
        <w:trHeight w:val="437"/>
      </w:trPr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Invoice_AVD/50100"/>
          <w:id w:val="-1311783129"/>
          <w:placeholder>
            <w:docPart w:val="E92EB831CBD24335AD4C2D81BA9B04C5"/>
          </w:placeholder>
          <w:dataBinding w:prefixMappings="xmlns:ns0='urn:microsoft-dynamics-nav/reports/Standard_Sales_Invoice_AVD/50100/'" w:xpath="/ns0:NavWordReportXmlPart[1]/ns0:Header[1]/ns0:CompanyBankName[1]" w:storeItemID="{449FD958-388F-4BB5-BF33-B32A63E27B5D}"/>
          <w:text/>
        </w:sdtPr>
        <w:sdtContent>
          <w:tc>
            <w:tcPr>
              <w:tcW w:w="1268" w:type="pct"/>
            </w:tcPr>
            <w:p w:rsidRPr="005A2FAF" w:rsidR="00863308" w:rsidP="00863308" w:rsidRDefault="00863308" w14:paraId="6E25DD5C" w14:textId="77777777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Invoice_AVD/50100"/>
          <w:id w:val="-2048362107"/>
          <w:placeholder>
            <w:docPart w:val="E92EB831CBD24335AD4C2D81BA9B04C5"/>
          </w:placeholder>
          <w:dataBinding w:prefixMappings="xmlns:ns0='urn:microsoft-dynamics-nav/reports/Standard_Sales_Invoice_AVD/50100/'" w:xpath="/ns0:NavWordReportXmlPart[1]/ns0:Header[1]/ns0:CompanyBankBranchNo[1]" w:storeItemID="{449FD958-388F-4BB5-BF33-B32A63E27B5D}"/>
          <w:text/>
        </w:sdtPr>
        <w:sdtContent>
          <w:tc>
            <w:tcPr>
              <w:tcW w:w="1467" w:type="pct"/>
            </w:tcPr>
            <w:p w:rsidRPr="005A2FAF" w:rsidR="00863308" w:rsidP="00863308" w:rsidRDefault="00863308" w14:paraId="3DAA1360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Invoice_AVD/50100"/>
          <w:id w:val="877900271"/>
          <w:placeholder>
            <w:docPart w:val="E92EB831CBD24335AD4C2D81BA9B04C5"/>
          </w:placeholder>
          <w:dataBinding w:prefixMappings="xmlns:ns0='urn:microsoft-dynamics-nav/reports/Standard_Sales_Invoice_AVD/50100/'" w:xpath="/ns0:NavWordReportXmlPart[1]/ns0:Header[1]/ns0:CompanyBankAccountNo[1]" w:storeItemID="{449FD958-388F-4BB5-BF33-B32A63E27B5D}"/>
          <w:text/>
        </w:sdtPr>
        <w:sdtContent>
          <w:tc>
            <w:tcPr>
              <w:tcW w:w="1080" w:type="pct"/>
              <w:tcMar>
                <w:right w:w="0" w:type="dxa"/>
              </w:tcMar>
            </w:tcPr>
            <w:p w:rsidRPr="005A2FAF" w:rsidR="00863308" w:rsidP="00863308" w:rsidRDefault="00863308" w14:paraId="40B62B82" w14:textId="77777777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  <w:proofErr w:type="spellEnd"/>
            </w:p>
          </w:tc>
        </w:sdtContent>
      </w:sdt>
      <w:tc>
        <w:tcPr>
          <w:tcW w:w="1185" w:type="pct"/>
        </w:tcPr>
        <w:sdt>
          <w:sdtPr>
            <w:rPr>
              <w:rFonts w:cstheme="minorHAnsi"/>
              <w:sz w:val="20"/>
              <w:szCs w:val="20"/>
            </w:rPr>
            <w:id w:val="1913110099"/>
            <w:placeholder>
              <w:docPart w:val="E92EB831CBD24335AD4C2D81BA9B04C5"/>
            </w:placeholder>
            <w15:dataBinding w:prefixMappings="xmlns:ns0='urn:microsoft-dynamics-nav/reports/Standard_Sales_Invoice/1306/' " w:xpath="/ns0:NavWordReportXmlPart[1]/ns0:Header[1]/ns0:CompanyVATRegNo[1]" w:storeItemID="{449FD958-388F-4BB5-BF33-B32A63E27B5D}" w16sdtdh:storeItemChecksum="gTZYUA=="/>
          </w:sdtPr>
          <w:sdtContent>
            <w:p w:rsidR="00863308" w:rsidRDefault="006417BE" w14:paraId="5D344547" w14:textId="2C831318"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sdtContent>
        </w:sdt>
        <w:p w:rsidRPr="005A2FAF" w:rsidR="00863308" w:rsidP="00863308" w:rsidRDefault="00863308" w14:paraId="2258B730" w14:textId="39529560">
          <w:pPr>
            <w:rPr>
              <w:rFonts w:cstheme="minorHAnsi"/>
              <w:sz w:val="20"/>
              <w:szCs w:val="20"/>
            </w:rPr>
          </w:pPr>
        </w:p>
      </w:tc>
    </w:tr>
  </w:tbl>
  <w:p w:rsidRPr="001D1CE2" w:rsidR="000E071F" w:rsidP="001D1CE2" w:rsidRDefault="000E071F" w14:paraId="6C16BE7A" w14:textId="77777777">
    <w:pPr>
      <w:pStyle w:val="Sidefod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5211" w:type="pct"/>
      <w:tblInd w:w="-43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97"/>
      <w:gridCol w:w="3121"/>
      <w:gridCol w:w="2297"/>
      <w:gridCol w:w="2521"/>
    </w:tblGrid>
    <w:tr w:rsidR="0023400D" w:rsidTr="00B70120" w14:paraId="2600AD72" w14:textId="77777777">
      <w:trPr>
        <w:trHeight w:val="699"/>
      </w:trPr>
      <w:sdt>
        <w:sdtPr>
          <w:rPr>
            <w:rFonts w:asciiTheme="minorHAnsi" w:hAnsiTheme="minorHAnsi" w:cstheme="minorHAnsi"/>
            <w:caps w:val="0"/>
            <w:color w:val="A6A6A6" w:themeColor="background1" w:themeShade="A6"/>
            <w:sz w:val="20"/>
            <w:szCs w:val="20"/>
          </w:rPr>
          <w:alias w:val="#Nav: /Header/CompanyBankName_Lbl"/>
          <w:tag w:val="#Nav: Standard_Sales_Invoice_AVD/50100"/>
          <w:id w:val="1621726738"/>
          <w:placeholder>
            <w:docPart w:val="DefaultPlaceholder_-1854013440"/>
          </w:placeholder>
          <w:dataBinding w:prefixMappings="xmlns:ns0='urn:microsoft-dynamics-nav/reports/Standard_Sales_Invoice_AVD/50100/'" w:xpath="/ns0:NavWordReportXmlPart[1]/ns0:Header[1]/ns0:CompanyBankName_Lbl[1]" w:storeItemID="{449FD958-388F-4BB5-BF33-B32A63E27B5D}"/>
          <w:text/>
        </w:sdtPr>
        <w:sdtContent>
          <w:tc>
            <w:tcPr>
              <w:tcW w:w="1268" w:type="pct"/>
              <w:vAlign w:val="bottom"/>
            </w:tcPr>
            <w:p w:rsidRPr="003260F6" w:rsidR="0023400D" w:rsidP="00B70120" w:rsidRDefault="00922B1D" w14:paraId="0094E75E" w14:textId="77777777">
              <w:pPr>
                <w:pStyle w:val="Overskrift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 w:rsidRPr="00EE7FFD">
                <w:rPr>
                  <w:rFonts w:asciiTheme="minorHAnsi" w:hAnsiTheme="minorHAnsi" w:cstheme="minorHAnsi"/>
                  <w:caps w:val="0"/>
                  <w:color w:val="A6A6A6" w:themeColor="background1" w:themeShade="A6"/>
                  <w:sz w:val="20"/>
                  <w:szCs w:val="20"/>
                  <w:lang w:val="da-DK"/>
                </w:rPr>
                <w:t>CompanyBankName_Lbl</w:t>
              </w:r>
              <w:proofErr w:type="spellEnd"/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A6A6A6" w:themeColor="background1" w:themeShade="A6"/>
            <w:sz w:val="20"/>
            <w:szCs w:val="20"/>
            <w:lang w:val="da-DK"/>
          </w:rPr>
          <w:alias w:val="#Nav: /Header/CompanyBankBranchNo_Lbl"/>
          <w:tag w:val="#Nav: Standard_Sales_Invoice_AVD/50100"/>
          <w:id w:val="-303618989"/>
          <w:placeholder>
            <w:docPart w:val="DefaultPlaceholder_-1854013440"/>
          </w:placeholder>
          <w:dataBinding w:prefixMappings="xmlns:ns0='urn:microsoft-dynamics-nav/reports/Standard_Sales_Invoice_AVD/50100/'" w:xpath="/ns0:NavWordReportXmlPart[1]/ns0:Header[1]/ns0:CompanyBankBranchNo_Lbl[1]" w:storeItemID="{449FD958-388F-4BB5-BF33-B32A63E27B5D}"/>
          <w:text/>
        </w:sdtPr>
        <w:sdtContent>
          <w:tc>
            <w:tcPr>
              <w:tcW w:w="1467" w:type="pct"/>
              <w:vAlign w:val="bottom"/>
            </w:tcPr>
            <w:p w:rsidRPr="00EE7FFD" w:rsidR="0023400D" w:rsidP="00B70120" w:rsidRDefault="00EE7FFD" w14:paraId="6B7CAE41" w14:textId="77777777">
              <w:pPr>
                <w:pStyle w:val="Overskrift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 w:rsidRPr="00EE7FFD">
                <w:rPr>
                  <w:rFonts w:asciiTheme="minorHAnsi" w:hAnsiTheme="minorHAnsi" w:cstheme="minorHAnsi"/>
                  <w:caps w:val="0"/>
                  <w:color w:val="A6A6A6" w:themeColor="background1" w:themeShade="A6"/>
                  <w:sz w:val="20"/>
                  <w:szCs w:val="20"/>
                  <w:lang w:val="da-DK"/>
                </w:rPr>
                <w:t>CompanyBankBranchNo_Lbl</w:t>
              </w:r>
              <w:proofErr w:type="spellEnd"/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A6A6A6" w:themeColor="background1" w:themeShade="A6"/>
            <w:sz w:val="20"/>
            <w:szCs w:val="20"/>
          </w:rPr>
          <w:alias w:val="#Nav: /Header/CompanyBankAccountNo_Lbl"/>
          <w:tag w:val="#Nav: Standard_Sales_Invoice_AVD/50100"/>
          <w:id w:val="-1145497313"/>
          <w:placeholder>
            <w:docPart w:val="DefaultPlaceholder_-1854013440"/>
          </w:placeholder>
          <w:dataBinding w:prefixMappings="xmlns:ns0='urn:microsoft-dynamics-nav/reports/Standard_Sales_Invoice_AVD/50100/'" w:xpath="/ns0:NavWordReportXmlPart[1]/ns0:Header[1]/ns0:CompanyBankAccountNo_Lbl[1]" w:storeItemID="{449FD958-388F-4BB5-BF33-B32A63E27B5D}"/>
          <w:text/>
        </w:sdtPr>
        <w:sdtContent>
          <w:tc>
            <w:tcPr>
              <w:tcW w:w="1080" w:type="pct"/>
              <w:tcMar>
                <w:right w:w="0" w:type="dxa"/>
              </w:tcMar>
              <w:vAlign w:val="bottom"/>
            </w:tcPr>
            <w:p w:rsidRPr="003260F6" w:rsidR="0023400D" w:rsidP="00B70120" w:rsidRDefault="00922B1D" w14:paraId="2935DACB" w14:textId="77777777">
              <w:pPr>
                <w:pStyle w:val="Overskrift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 w:rsidRPr="00EE7FFD">
                <w:rPr>
                  <w:rFonts w:asciiTheme="minorHAnsi" w:hAnsiTheme="minorHAnsi" w:cstheme="minorHAnsi"/>
                  <w:caps w:val="0"/>
                  <w:color w:val="A6A6A6" w:themeColor="background1" w:themeShade="A6"/>
                  <w:sz w:val="20"/>
                  <w:szCs w:val="20"/>
                  <w:lang w:val="da-DK"/>
                </w:rPr>
                <w:t>CompanyBankAccountNo_Lbl</w:t>
              </w:r>
              <w:proofErr w:type="spellEnd"/>
            </w:p>
          </w:tc>
        </w:sdtContent>
      </w:sdt>
      <w:tc>
        <w:tcPr>
          <w:tcW w:w="1185" w:type="pct"/>
          <w:vAlign w:val="bottom"/>
        </w:tcPr>
        <w:sdt>
          <w:sdtPr>
            <w:rPr>
              <w:rFonts w:cstheme="minorHAnsi"/>
              <w:caps/>
              <w:color w:val="A6A6A6" w:themeColor="background1" w:themeShade="A6"/>
              <w:sz w:val="20"/>
              <w:szCs w:val="20"/>
            </w:rPr>
            <w:id w:val="883304529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CompanyVATRegNo_Lbl[1]" w:storeItemID="{449FD958-388F-4BB5-BF33-B32A63E27B5D}" w16sdtdh:storeItemChecksum="gTZYUA=="/>
          </w:sdtPr>
          <w:sdtContent>
            <w:p w:rsidRPr="00863308" w:rsidR="0023400D" w:rsidP="00B70120" w:rsidRDefault="006417BE" w14:paraId="12176169" w14:textId="78A9D1FF">
              <w:pPr>
                <w:spacing w:after="40" w:line="259" w:lineRule="auto"/>
              </w:pPr>
              <w:r>
                <w:rPr>
                  <w:rFonts w:cstheme="minorHAnsi"/>
                  <w:caps/>
                  <w:color w:val="A6A6A6" w:themeColor="background1" w:themeShade="A6"/>
                  <w:sz w:val="20"/>
                  <w:szCs w:val="20"/>
                </w:rPr>
                <w:t>CompanyVATRegNo_Lbl</w:t>
              </w:r>
            </w:p>
          </w:sdtContent>
        </w:sdt>
      </w:tc>
    </w:tr>
    <w:tr w:rsidRPr="00F83594" w:rsidR="0023400D" w:rsidTr="00863308" w14:paraId="5DA9E08C" w14:textId="77777777">
      <w:trPr>
        <w:trHeight w:val="437"/>
      </w:trPr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Invoice_AVD/50100"/>
          <w:id w:val="2128658290"/>
          <w:placeholder>
            <w:docPart w:val="DefaultPlaceholder_-1854013440"/>
          </w:placeholder>
          <w:dataBinding w:prefixMappings="xmlns:ns0='urn:microsoft-dynamics-nav/reports/Standard_Sales_Invoice_AVD/50100/'" w:xpath="/ns0:NavWordReportXmlPart[1]/ns0:Header[1]/ns0:CompanyBankName[1]" w:storeItemID="{449FD958-388F-4BB5-BF33-B32A63E27B5D}"/>
          <w:text/>
        </w:sdtPr>
        <w:sdtContent>
          <w:tc>
            <w:tcPr>
              <w:tcW w:w="1268" w:type="pct"/>
            </w:tcPr>
            <w:p w:rsidRPr="005A2FAF" w:rsidR="0023400D" w:rsidP="00C43401" w:rsidRDefault="00922B1D" w14:paraId="030AC004" w14:textId="77777777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Invoice_AVD/50100"/>
          <w:id w:val="-1001884951"/>
          <w:placeholder>
            <w:docPart w:val="DefaultPlaceholder_-1854013440"/>
          </w:placeholder>
          <w:dataBinding w:prefixMappings="xmlns:ns0='urn:microsoft-dynamics-nav/reports/Standard_Sales_Invoice_AVD/50100/'" w:xpath="/ns0:NavWordReportXmlPart[1]/ns0:Header[1]/ns0:CompanyBankBranchNo[1]" w:storeItemID="{449FD958-388F-4BB5-BF33-B32A63E27B5D}"/>
          <w:text/>
        </w:sdtPr>
        <w:sdtContent>
          <w:tc>
            <w:tcPr>
              <w:tcW w:w="1467" w:type="pct"/>
            </w:tcPr>
            <w:p w:rsidRPr="005A2FAF" w:rsidR="0023400D" w:rsidP="00C43401" w:rsidRDefault="00922B1D" w14:paraId="4E750583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Invoice_AVD/50100"/>
          <w:id w:val="413605402"/>
          <w:placeholder>
            <w:docPart w:val="DefaultPlaceholder_-1854013440"/>
          </w:placeholder>
          <w:dataBinding w:prefixMappings="xmlns:ns0='urn:microsoft-dynamics-nav/reports/Standard_Sales_Invoice_AVD/50100/'" w:xpath="/ns0:NavWordReportXmlPart[1]/ns0:Header[1]/ns0:CompanyBankAccountNo[1]" w:storeItemID="{449FD958-388F-4BB5-BF33-B32A63E27B5D}"/>
          <w:text/>
        </w:sdtPr>
        <w:sdtContent>
          <w:tc>
            <w:tcPr>
              <w:tcW w:w="1080" w:type="pct"/>
              <w:tcMar>
                <w:right w:w="0" w:type="dxa"/>
              </w:tcMar>
            </w:tcPr>
            <w:p w:rsidRPr="005A2FAF" w:rsidR="0023400D" w:rsidP="00C43401" w:rsidRDefault="00922B1D" w14:paraId="7A6144EF" w14:textId="77777777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  <w:proofErr w:type="spellEnd"/>
            </w:p>
          </w:tc>
        </w:sdtContent>
      </w:sdt>
      <w:tc>
        <w:tcPr>
          <w:tcW w:w="1185" w:type="pct"/>
        </w:tcPr>
        <w:sdt>
          <w:sdtPr>
            <w:rPr>
              <w:rFonts w:cstheme="minorHAnsi"/>
              <w:sz w:val="20"/>
              <w:szCs w:val="20"/>
            </w:rPr>
            <w:id w:val="2043394005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CompanyVATRegNo[1]" w:storeItemID="{449FD958-388F-4BB5-BF33-B32A63E27B5D}" w16sdtdh:storeItemChecksum="gTZYUA=="/>
          </w:sdtPr>
          <w:sdtContent>
            <w:p w:rsidR="00863308" w:rsidRDefault="006417BE" w14:paraId="670F23FA" w14:textId="0F514869"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sdtContent>
        </w:sdt>
        <w:p w:rsidRPr="005A2FAF" w:rsidR="0023400D" w:rsidP="00C43401" w:rsidRDefault="0023400D" w14:paraId="009E8D93" w14:textId="4AE420FC">
          <w:pPr>
            <w:rPr>
              <w:rFonts w:cstheme="minorHAnsi"/>
              <w:sz w:val="20"/>
              <w:szCs w:val="20"/>
            </w:rPr>
          </w:pPr>
        </w:p>
      </w:tc>
    </w:tr>
  </w:tbl>
  <w:p w:rsidRPr="005C497A" w:rsidR="00C43401" w:rsidRDefault="00C43401" w14:paraId="591831C7" w14:textId="77777777">
    <w:pPr>
      <w:pStyle w:val="Sidefod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127F" w:rsidP="00E40C63" w:rsidRDefault="00DC127F" w14:paraId="53D67CBF" w14:textId="77777777">
      <w:pPr>
        <w:spacing w:after="0"/>
      </w:pPr>
      <w:r>
        <w:separator/>
      </w:r>
    </w:p>
  </w:footnote>
  <w:footnote w:type="continuationSeparator" w:id="0">
    <w:p w:rsidR="00DC127F" w:rsidP="00E40C63" w:rsidRDefault="00DC127F" w14:paraId="5235320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223A" w:rsidRDefault="00F9223A" w14:paraId="38703220" w14:textId="7777777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3FF0B2FF" w14:textId="77777777">
      <w:tc>
        <w:tcPr>
          <w:tcW w:w="2929" w:type="pct"/>
        </w:tcPr>
        <w:p w:rsidRPr="00C43401" w:rsidR="00C43401" w:rsidP="00C43401" w:rsidRDefault="00000000" w14:paraId="5BFA9E2A" w14:textId="77777777">
          <w:pPr>
            <w:rPr>
              <w:rStyle w:val="Strk"/>
            </w:rPr>
          </w:pPr>
          <w:sdt>
            <w:sdtPr>
              <w:rPr>
                <w:rStyle w:val="Strk"/>
              </w:rPr>
              <w:alias w:val="#Nav: /Header/DocumentTitle_Lbl"/>
              <w:tag w:val="#Nav: Standard_Sales_Invoice_AVD/50100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_AVD/50100/'" w:xpath="/ns0:NavWordReportXmlPart[1]/ns0:Header[1]/ns0:DocumentTitle_Lbl[1]" w:storeItemID="{449FD958-388F-4BB5-BF33-B32A63E27B5D}"/>
              <w:text/>
            </w:sdtPr>
            <w:sdtContent>
              <w:proofErr w:type="spellStart"/>
              <w:r w:rsidRPr="00C43401" w:rsidR="00C43401">
                <w:rPr>
                  <w:rStyle w:val="Strk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k"/>
            </w:rPr>
            <w:t xml:space="preserve"> </w:t>
          </w:r>
          <w:sdt>
            <w:sdtPr>
              <w:rPr>
                <w:rStyle w:val="Strk"/>
              </w:rPr>
              <w:alias w:val="#Nav: /Header/DocumentNo"/>
              <w:tag w:val="#Nav: Standard_Sales_Invoice_AVD/50100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_AVD/50100/'" w:xpath="/ns0:NavWordReportXmlPart[1]/ns0:Header[1]/ns0:DocumentNo[1]" w:storeItemID="{449FD958-388F-4BB5-BF33-B32A63E27B5D}"/>
              <w:text/>
            </w:sdtPr>
            <w:sdtContent>
              <w:proofErr w:type="spellStart"/>
              <w:r w:rsidR="001D2965">
                <w:rPr>
                  <w:rStyle w:val="Strk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_AVD/50100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_AVD/50100/'" w:xpath="/ns0:NavWordReportXmlPart[1]/ns0:Header[1]/ns0:DocumentDate[1]" w:storeItemID="{449FD958-388F-4BB5-BF33-B32A63E27B5D}"/>
            <w:text/>
          </w:sdtPr>
          <w:sdtContent>
            <w:p w:rsidR="00C43401" w:rsidP="00C43401" w:rsidRDefault="00C43401" w14:paraId="38928E05" w14:textId="77777777">
              <w:pPr>
                <w:pStyle w:val="Ingenafstand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95F2AB5" w14:textId="0E23DF9A">
          <w:pPr>
            <w:pStyle w:val="Ingenafstand"/>
            <w:rPr>
              <w:b/>
            </w:rPr>
          </w:pPr>
          <w:sdt>
            <w:sdtPr>
              <w:alias w:val="#Nav: /Header/Page_Lbl"/>
              <w:tag w:val="#Nav: Standard_Sales_Invoice_AVD/50100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_AVD/50100/'" w:xpath="/ns0:NavWordReportXmlPart[1]/ns0:Header[1]/ns0:Page_Lbl[1]" w:storeItemID="{449FD958-388F-4BB5-BF33-B32A63E27B5D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A93BF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A93BF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02F65A3E" w14:textId="77777777">
          <w:pPr>
            <w:pStyle w:val="Sidehoved"/>
            <w:jc w:val="right"/>
            <w:rPr>
              <w:b/>
            </w:rPr>
          </w:pPr>
        </w:p>
      </w:tc>
    </w:tr>
  </w:tbl>
  <w:p w:rsidRPr="001D1CE2" w:rsidR="00D6006D" w:rsidP="00D6006D" w:rsidRDefault="00D6006D" w14:paraId="100FBC81" w14:textId="77777777">
    <w:pPr>
      <w:pStyle w:val="Sidehoved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223A" w:rsidRDefault="00F9223A" w14:paraId="7D76B8D0" w14:textId="7777777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043BF"/>
    <w:rsid w:val="00216A16"/>
    <w:rsid w:val="0022414A"/>
    <w:rsid w:val="00227BDC"/>
    <w:rsid w:val="0023400D"/>
    <w:rsid w:val="00235CA0"/>
    <w:rsid w:val="00236BD5"/>
    <w:rsid w:val="00241EF9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87CD7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D78CB"/>
    <w:rsid w:val="003E2178"/>
    <w:rsid w:val="003F77E2"/>
    <w:rsid w:val="00403AE6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86994"/>
    <w:rsid w:val="00492354"/>
    <w:rsid w:val="00495AE0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E51B4"/>
    <w:rsid w:val="005F14C5"/>
    <w:rsid w:val="005F2559"/>
    <w:rsid w:val="005F3669"/>
    <w:rsid w:val="005F5EC9"/>
    <w:rsid w:val="005F6041"/>
    <w:rsid w:val="005F6BCC"/>
    <w:rsid w:val="0060202A"/>
    <w:rsid w:val="00610A30"/>
    <w:rsid w:val="00612ABF"/>
    <w:rsid w:val="00612E47"/>
    <w:rsid w:val="006130B3"/>
    <w:rsid w:val="0062065F"/>
    <w:rsid w:val="006245DA"/>
    <w:rsid w:val="006417BE"/>
    <w:rsid w:val="00641A26"/>
    <w:rsid w:val="006433EE"/>
    <w:rsid w:val="00653AB2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A7D40"/>
    <w:rsid w:val="006B0504"/>
    <w:rsid w:val="006B2F4E"/>
    <w:rsid w:val="006B4A65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6D03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63308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2024"/>
    <w:rsid w:val="00943A17"/>
    <w:rsid w:val="009453BC"/>
    <w:rsid w:val="00947B95"/>
    <w:rsid w:val="00954C6C"/>
    <w:rsid w:val="00962B71"/>
    <w:rsid w:val="00966D04"/>
    <w:rsid w:val="0098062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3BF8"/>
    <w:rsid w:val="00A940EF"/>
    <w:rsid w:val="00A9726D"/>
    <w:rsid w:val="00A97B8A"/>
    <w:rsid w:val="00AA59F5"/>
    <w:rsid w:val="00AA653D"/>
    <w:rsid w:val="00AB0297"/>
    <w:rsid w:val="00AB47BE"/>
    <w:rsid w:val="00AB4E3C"/>
    <w:rsid w:val="00AC7A7F"/>
    <w:rsid w:val="00AD1D9E"/>
    <w:rsid w:val="00AE5590"/>
    <w:rsid w:val="00AE6131"/>
    <w:rsid w:val="00AF1EDD"/>
    <w:rsid w:val="00AF4452"/>
    <w:rsid w:val="00B01DA6"/>
    <w:rsid w:val="00B07172"/>
    <w:rsid w:val="00B10D67"/>
    <w:rsid w:val="00B1593F"/>
    <w:rsid w:val="00B22FDE"/>
    <w:rsid w:val="00B25A22"/>
    <w:rsid w:val="00B32D4B"/>
    <w:rsid w:val="00B33B68"/>
    <w:rsid w:val="00B402B9"/>
    <w:rsid w:val="00B437D5"/>
    <w:rsid w:val="00B53D5E"/>
    <w:rsid w:val="00B57659"/>
    <w:rsid w:val="00B60D54"/>
    <w:rsid w:val="00B70120"/>
    <w:rsid w:val="00B8041E"/>
    <w:rsid w:val="00B8205C"/>
    <w:rsid w:val="00B86BCD"/>
    <w:rsid w:val="00B86E6F"/>
    <w:rsid w:val="00B91CA1"/>
    <w:rsid w:val="00B92F96"/>
    <w:rsid w:val="00B96060"/>
    <w:rsid w:val="00BA6F2C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30FB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800AF"/>
    <w:rsid w:val="00DA0F11"/>
    <w:rsid w:val="00DA1CFC"/>
    <w:rsid w:val="00DA2E06"/>
    <w:rsid w:val="00DA38F1"/>
    <w:rsid w:val="00DA580A"/>
    <w:rsid w:val="00DB2F98"/>
    <w:rsid w:val="00DB3747"/>
    <w:rsid w:val="00DB4B5B"/>
    <w:rsid w:val="00DC127F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17E5F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E7FFD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760"/>
    <w:rsid w:val="00F44822"/>
    <w:rsid w:val="00F45ED2"/>
    <w:rsid w:val="00F56E4E"/>
    <w:rsid w:val="00F66A1F"/>
    <w:rsid w:val="00F81AE9"/>
    <w:rsid w:val="00F848FB"/>
    <w:rsid w:val="00F86468"/>
    <w:rsid w:val="00F910D0"/>
    <w:rsid w:val="00F9223A"/>
    <w:rsid w:val="00FA4D66"/>
    <w:rsid w:val="00FA76F1"/>
    <w:rsid w:val="00FB06A1"/>
    <w:rsid w:val="00FB3DCE"/>
    <w:rsid w:val="00FB5CF4"/>
    <w:rsid w:val="00FB753C"/>
    <w:rsid w:val="00FC2D88"/>
    <w:rsid w:val="00FD2E35"/>
    <w:rsid w:val="00FD6A00"/>
    <w:rsid w:val="00FE0D21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4679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Overskrift1">
    <w:name w:val="heading 1"/>
    <w:basedOn w:val="Normal"/>
    <w:next w:val="Normal"/>
    <w:link w:val="Overskrift1Tegn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854DDE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link w:val="IngenafstandTegn"/>
    <w:uiPriority w:val="1"/>
    <w:qFormat/>
    <w:rsid w:val="00854DDE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el">
    <w:name w:val="Title"/>
    <w:basedOn w:val="Normal"/>
    <w:next w:val="Normal"/>
    <w:link w:val="TitelTegn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Sluthilsen">
    <w:name w:val="Closing"/>
    <w:basedOn w:val="Normal"/>
    <w:link w:val="SluthilsenTegn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SluthilsenTegn">
    <w:name w:val="Sluthilsen Tegn"/>
    <w:basedOn w:val="Standardskrifttypeiafsnit"/>
    <w:link w:val="Sluthilsen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Standardskrifttypeiafsni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Standardskrifttypeiafsni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Standardskrifttypeiafsni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el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el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elTegn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elTegn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Overskrift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Overskrift1Tegn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Standardskrifttypeiafsni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Standardskrifttypeiafsni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Standardskrifttypeiafsni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Standardskrifttypeiafsnit"/>
    <w:link w:val="GroupSeparation"/>
    <w:rsid w:val="00777632"/>
  </w:style>
  <w:style w:type="paragraph" w:customStyle="1" w:styleId="Strongnospacing">
    <w:name w:val="Strong no spacing"/>
    <w:basedOn w:val="Ingenafstand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Ingenafstand"/>
    <w:link w:val="StrongnospacingForceRightChar"/>
    <w:rsid w:val="00EC595B"/>
    <w:pPr>
      <w:jc w:val="right"/>
    </w:pPr>
    <w:rPr>
      <w:b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EC595B"/>
  </w:style>
  <w:style w:type="character" w:customStyle="1" w:styleId="StrongnospacingChar">
    <w:name w:val="Strong no spacing Char"/>
    <w:basedOn w:val="IngenafstandTegn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IngenafstandTegn"/>
    <w:link w:val="StrongnospacingForceRight"/>
    <w:rsid w:val="00EC595B"/>
    <w:rPr>
      <w:b/>
    </w:rPr>
  </w:style>
  <w:style w:type="paragraph" w:customStyle="1" w:styleId="Style2">
    <w:name w:val="Style2"/>
    <w:basedOn w:val="Ingenafstand"/>
    <w:link w:val="Style2Char"/>
    <w:rsid w:val="00AD1D9E"/>
  </w:style>
  <w:style w:type="character" w:customStyle="1" w:styleId="Style2Char">
    <w:name w:val="Style2 Char"/>
    <w:basedOn w:val="IngenafstandTegn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Fremhv">
    <w:name w:val="Emphasis"/>
    <w:basedOn w:val="Standardskrifttypeiafsnit"/>
    <w:uiPriority w:val="20"/>
    <w:qFormat/>
    <w:rsid w:val="00854DDE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Tegn">
    <w:name w:val="Citat Tegn"/>
    <w:basedOn w:val="Standardskrifttypeiafsnit"/>
    <w:link w:val="Citat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54DDE"/>
    <w:rPr>
      <w:color w:val="404040" w:themeColor="text1" w:themeTint="BF"/>
      <w:sz w:val="32"/>
      <w:szCs w:val="32"/>
    </w:rPr>
  </w:style>
  <w:style w:type="character" w:styleId="Svagfremhvning">
    <w:name w:val="Subtle Emphasis"/>
    <w:basedOn w:val="Standardskrifttypeiafsnit"/>
    <w:uiPriority w:val="19"/>
    <w:qFormat/>
    <w:rsid w:val="00854DDE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854DDE"/>
    <w:rPr>
      <w:b/>
      <w:bCs/>
      <w:i/>
      <w:iCs/>
    </w:rPr>
  </w:style>
  <w:style w:type="character" w:styleId="Svaghenvisning">
    <w:name w:val="Subtle Reference"/>
    <w:basedOn w:val="Standardskrifttypeiafsni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genstitel">
    <w:name w:val="Book Title"/>
    <w:basedOn w:val="Standardskrifttypeiafsnit"/>
    <w:uiPriority w:val="33"/>
    <w:qFormat/>
    <w:rsid w:val="00854DDE"/>
    <w:rPr>
      <w:b/>
      <w:bCs/>
      <w:smallCaps/>
      <w:spacing w:val="7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854DDE"/>
    <w:pPr>
      <w:outlineLvl w:val="9"/>
    </w:pPr>
  </w:style>
  <w:style w:type="table" w:styleId="Listetabel3">
    <w:name w:val="List Table 3"/>
    <w:basedOn w:val="Tabel-Normal"/>
    <w:uiPriority w:val="48"/>
    <w:rsid w:val="00EE7FF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-Gitter1">
    <w:name w:val="Tabel - Gitter1"/>
    <w:basedOn w:val="Tabel-Normal"/>
    <w:next w:val="Tabel-Gitter"/>
    <w:uiPriority w:val="39"/>
    <w:rsid w:val="006417B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3.xml" Id="rId14" /><Relationship Type="http://schemas.openxmlformats.org/officeDocument/2006/relationships/customXml" Target="/customXML/item3.xml" Id="R952a3a61230d454a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dsholdertekst"/>
            </w:rPr>
            <w:t>Click here to enter text.</w:t>
          </w:r>
        </w:p>
      </w:docPartBody>
    </w:docPart>
    <w:docPart>
      <w:docPartPr>
        <w:name w:val="54DD3EEEFE604BF5A3BC453642AF9A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2F9E0B5-4988-4C0A-8003-5423FE1A2921}"/>
      </w:docPartPr>
      <w:docPartBody>
        <w:p w:rsidR="008744DE" w:rsidRDefault="00D55E15" w:rsidP="00D55E15">
          <w:pPr>
            <w:pStyle w:val="54DD3EEEFE604BF5A3BC453642AF9AA3"/>
          </w:pPr>
          <w:r w:rsidRPr="006C639E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3BCDAEAE5E1348D7B793898A76B9E06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B50C055-2CA1-4768-8836-94D5EA6DB5D0}"/>
      </w:docPartPr>
      <w:docPartBody>
        <w:p w:rsidR="008744DE" w:rsidRDefault="00D55E15" w:rsidP="00D55E15">
          <w:pPr>
            <w:pStyle w:val="3BCDAEAE5E1348D7B793898A76B9E06E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99CF59B6DD44431491132937FA8ADDB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E4C2654-6CE9-4FAB-BA52-1BF43014AEF9}"/>
      </w:docPartPr>
      <w:docPartBody>
        <w:p w:rsidR="008744DE" w:rsidRDefault="00D55E15" w:rsidP="00D55E15">
          <w:pPr>
            <w:pStyle w:val="99CF59B6DD44431491132937FA8ADDB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4748CEAA65A497EA79423F62FE658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8F0C45C-E407-47B8-B52B-3D0C7ED9289E}"/>
      </w:docPartPr>
      <w:docPartBody>
        <w:p w:rsidR="008744DE" w:rsidRDefault="00D55E15" w:rsidP="00D55E15">
          <w:pPr>
            <w:pStyle w:val="44748CEAA65A497EA79423F62FE658C8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8925940F27E4E4AA879A5604DE8EB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4553DA1-0A34-4A1F-9EA4-7C3600B0AC51}"/>
      </w:docPartPr>
      <w:docPartBody>
        <w:p w:rsidR="008744DE" w:rsidRDefault="00D55E15" w:rsidP="00D55E15">
          <w:pPr>
            <w:pStyle w:val="D8925940F27E4E4AA879A5604DE8EBA0"/>
          </w:pPr>
          <w:r w:rsidRPr="006C639E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A30F1550D2AA4ED585B54999EEC88F9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C2D7B2E-081C-493E-BE2C-93AD9AB47F95}"/>
      </w:docPartPr>
      <w:docPartBody>
        <w:p w:rsidR="008744DE" w:rsidRDefault="00D55E15" w:rsidP="00D55E15">
          <w:pPr>
            <w:pStyle w:val="A30F1550D2AA4ED585B54999EEC88F9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92ED7041F794F8DB5AA1253DE14FC9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37CF470-F5BB-4063-ADE6-93A9D9A36DF8}"/>
      </w:docPartPr>
      <w:docPartBody>
        <w:p w:rsidR="008744DE" w:rsidRDefault="00D55E15" w:rsidP="00D55E15">
          <w:pPr>
            <w:pStyle w:val="D92ED7041F794F8DB5AA1253DE14FC93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EF22D5D422BF47798660EB584A62AA0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786AA9-8F63-4AEE-B8F3-4827EDF2BE5D}"/>
      </w:docPartPr>
      <w:docPartBody>
        <w:p w:rsidR="008744DE" w:rsidRDefault="00D55E15" w:rsidP="00D55E15">
          <w:pPr>
            <w:pStyle w:val="EF22D5D422BF47798660EB584A62AA0A"/>
          </w:pPr>
          <w:r w:rsidRPr="00382EBB">
            <w:rPr>
              <w:rStyle w:val="Pladsholdertekst"/>
            </w:rPr>
            <w:t>Click here to enter text.</w:t>
          </w:r>
        </w:p>
      </w:docPartBody>
    </w:docPart>
    <w:docPart>
      <w:docPartPr>
        <w:name w:val="AAA40DA507FD4DB986A95EF9DEF961F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0716160-C80D-4C09-ACF4-89D64C658567}"/>
      </w:docPartPr>
      <w:docPartBody>
        <w:p w:rsidR="008744DE" w:rsidRDefault="00D55E15" w:rsidP="00D55E15">
          <w:pPr>
            <w:pStyle w:val="AAA40DA507FD4DB986A95EF9DEF961F3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BDE8CEB3ED354CCC81965713E162586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EC60C89-7368-49AC-B965-E8EFE8ACED21}"/>
      </w:docPartPr>
      <w:docPartBody>
        <w:p w:rsidR="008744DE" w:rsidRDefault="00D55E15" w:rsidP="00D55E15">
          <w:pPr>
            <w:pStyle w:val="BDE8CEB3ED354CCC81965713E162586D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E92EB831CBD24335AD4C2D81BA9B04C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3348C01-1199-474A-A77E-C7F2B44B5AEC}"/>
      </w:docPartPr>
      <w:docPartBody>
        <w:p w:rsidR="008744DE" w:rsidRDefault="00D55E15" w:rsidP="00D55E15">
          <w:pPr>
            <w:pStyle w:val="E92EB831CBD24335AD4C2D81BA9B04C5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2665DF1BF6E74A399692BA8AB252521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1EEBF33-D685-422E-B394-BFEB3549EC49}"/>
      </w:docPartPr>
      <w:docPartBody>
        <w:p w:rsidR="00000000" w:rsidRDefault="008744DE" w:rsidP="008744DE">
          <w:pPr>
            <w:pStyle w:val="2665DF1BF6E74A399692BA8AB252521C"/>
          </w:pPr>
          <w:r w:rsidRPr="005D67DB">
            <w:rPr>
              <w:rStyle w:val="Pladsholdertekst"/>
            </w:rPr>
            <w:t>Место для ввода текста.</w:t>
          </w:r>
        </w:p>
      </w:docPartBody>
    </w:docPart>
    <w:docPart>
      <w:docPartPr>
        <w:name w:val="118FB89716334489BE42B36D47DEEB6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F0CC4FD-F02C-4FF9-A750-3FABE3219616}"/>
      </w:docPartPr>
      <w:docPartBody>
        <w:p w:rsidR="00000000" w:rsidRDefault="008744DE" w:rsidP="008744DE">
          <w:pPr>
            <w:pStyle w:val="118FB89716334489BE42B36D47DEEB6C"/>
          </w:pPr>
          <w:r w:rsidRPr="000B3F1C">
            <w:rPr>
              <w:rStyle w:val="Pladsholdertekst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63593"/>
    <w:rsid w:val="00173204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93B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31A11"/>
    <w:rsid w:val="00441283"/>
    <w:rsid w:val="00471979"/>
    <w:rsid w:val="00496861"/>
    <w:rsid w:val="004C7006"/>
    <w:rsid w:val="004E2932"/>
    <w:rsid w:val="005073E4"/>
    <w:rsid w:val="0051742B"/>
    <w:rsid w:val="00526A23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A6611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744DE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E0C78"/>
    <w:rsid w:val="00BE163F"/>
    <w:rsid w:val="00BE5109"/>
    <w:rsid w:val="00BE60AD"/>
    <w:rsid w:val="00BE7623"/>
    <w:rsid w:val="00C03606"/>
    <w:rsid w:val="00C04279"/>
    <w:rsid w:val="00C16093"/>
    <w:rsid w:val="00C22EFB"/>
    <w:rsid w:val="00C945BD"/>
    <w:rsid w:val="00CB561E"/>
    <w:rsid w:val="00D0317A"/>
    <w:rsid w:val="00D55E15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8744DE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  <w:style w:type="paragraph" w:customStyle="1" w:styleId="8AC0EF404DD2428390BBE9C7DF5A6ED9">
    <w:name w:val="8AC0EF404DD2428390BBE9C7DF5A6ED9"/>
    <w:rsid w:val="00526A23"/>
    <w:rPr>
      <w:lang w:val="da-DK" w:eastAsia="da-DK"/>
    </w:rPr>
  </w:style>
  <w:style w:type="paragraph" w:customStyle="1" w:styleId="BE34AEA7DACA46F2B57BDB4A44B88A97">
    <w:name w:val="BE34AEA7DACA46F2B57BDB4A44B88A97"/>
    <w:rsid w:val="00526A23"/>
    <w:rPr>
      <w:lang w:val="da-DK" w:eastAsia="da-DK"/>
    </w:rPr>
  </w:style>
  <w:style w:type="paragraph" w:customStyle="1" w:styleId="DAAC9D5FA96246B1B4F617662BA93621">
    <w:name w:val="DAAC9D5FA96246B1B4F617662BA93621"/>
    <w:rsid w:val="00526A23"/>
    <w:rPr>
      <w:lang w:val="da-DK" w:eastAsia="da-DK"/>
    </w:rPr>
  </w:style>
  <w:style w:type="paragraph" w:customStyle="1" w:styleId="E75EFF60E225484AB619131BBECCA9FA">
    <w:name w:val="E75EFF60E225484AB619131BBECCA9FA"/>
    <w:rsid w:val="00526A23"/>
    <w:rPr>
      <w:lang w:val="da-DK" w:eastAsia="da-DK"/>
    </w:rPr>
  </w:style>
  <w:style w:type="paragraph" w:customStyle="1" w:styleId="E09596A6A57948948BD626A8D0144D92">
    <w:name w:val="E09596A6A57948948BD626A8D0144D92"/>
    <w:rsid w:val="00526A23"/>
    <w:rPr>
      <w:lang w:val="da-DK" w:eastAsia="da-DK"/>
    </w:rPr>
  </w:style>
  <w:style w:type="paragraph" w:customStyle="1" w:styleId="E8C0A07AC58740F6AD0B8DCBE23BFE93">
    <w:name w:val="E8C0A07AC58740F6AD0B8DCBE23BFE93"/>
    <w:rsid w:val="00526A23"/>
    <w:rPr>
      <w:lang w:val="da-DK" w:eastAsia="da-DK"/>
    </w:rPr>
  </w:style>
  <w:style w:type="paragraph" w:customStyle="1" w:styleId="EE201726827E4186885FCB5995433BED">
    <w:name w:val="EE201726827E4186885FCB5995433BED"/>
    <w:rsid w:val="00C04279"/>
    <w:rPr>
      <w:lang w:val="da-DK" w:eastAsia="da-DK"/>
    </w:rPr>
  </w:style>
  <w:style w:type="paragraph" w:customStyle="1" w:styleId="D5B1BA2B727C419E9253767547129C00">
    <w:name w:val="D5B1BA2B727C419E9253767547129C00"/>
    <w:rsid w:val="00C04279"/>
    <w:rPr>
      <w:lang w:val="da-DK" w:eastAsia="da-DK"/>
    </w:rPr>
  </w:style>
  <w:style w:type="paragraph" w:customStyle="1" w:styleId="85D9536E5AE34162B5F00084779933E0">
    <w:name w:val="85D9536E5AE34162B5F00084779933E0"/>
    <w:rsid w:val="00C04279"/>
    <w:rPr>
      <w:lang w:val="da-DK" w:eastAsia="da-DK"/>
    </w:rPr>
  </w:style>
  <w:style w:type="paragraph" w:customStyle="1" w:styleId="7991CC0A1CD34521BBE5715054B0BF82">
    <w:name w:val="7991CC0A1CD34521BBE5715054B0BF82"/>
    <w:rsid w:val="00C04279"/>
    <w:rPr>
      <w:lang w:val="da-DK" w:eastAsia="da-DK"/>
    </w:rPr>
  </w:style>
  <w:style w:type="paragraph" w:customStyle="1" w:styleId="2061DEF6CFB14FF495D231E1A4AA6AD8">
    <w:name w:val="2061DEF6CFB14FF495D231E1A4AA6AD8"/>
    <w:rsid w:val="00C04279"/>
    <w:rPr>
      <w:lang w:val="da-DK" w:eastAsia="da-DK"/>
    </w:rPr>
  </w:style>
  <w:style w:type="paragraph" w:customStyle="1" w:styleId="BEA4F6A4AE534A84A846200FE4D95F42">
    <w:name w:val="BEA4F6A4AE534A84A846200FE4D95F42"/>
    <w:rsid w:val="00C04279"/>
    <w:rPr>
      <w:lang w:val="da-DK" w:eastAsia="da-DK"/>
    </w:rPr>
  </w:style>
  <w:style w:type="paragraph" w:customStyle="1" w:styleId="47FAF14C0D8C4E48859657FD48206C87">
    <w:name w:val="47FAF14C0D8C4E48859657FD48206C87"/>
    <w:rsid w:val="00C04279"/>
    <w:rPr>
      <w:lang w:val="da-DK" w:eastAsia="da-DK"/>
    </w:rPr>
  </w:style>
  <w:style w:type="paragraph" w:customStyle="1" w:styleId="E7EAFFA173F646569EE75853DA2022E1">
    <w:name w:val="E7EAFFA173F646569EE75853DA2022E1"/>
    <w:rsid w:val="00C04279"/>
    <w:rPr>
      <w:lang w:val="da-DK" w:eastAsia="da-DK"/>
    </w:rPr>
  </w:style>
  <w:style w:type="paragraph" w:customStyle="1" w:styleId="08EC4D9E590C49E895ECC370DE931D6E">
    <w:name w:val="08EC4D9E590C49E895ECC370DE931D6E"/>
    <w:rsid w:val="00C04279"/>
    <w:rPr>
      <w:lang w:val="da-DK" w:eastAsia="da-DK"/>
    </w:rPr>
  </w:style>
  <w:style w:type="paragraph" w:customStyle="1" w:styleId="1D1ED179EBFB4EE2AF6694CD1209C153">
    <w:name w:val="1D1ED179EBFB4EE2AF6694CD1209C153"/>
    <w:rsid w:val="00C04279"/>
    <w:rPr>
      <w:lang w:val="da-DK" w:eastAsia="da-DK"/>
    </w:rPr>
  </w:style>
  <w:style w:type="paragraph" w:customStyle="1" w:styleId="7BE49EA8213E4531A35DDF67538DD2FD">
    <w:name w:val="7BE49EA8213E4531A35DDF67538DD2FD"/>
    <w:rsid w:val="00C04279"/>
    <w:rPr>
      <w:lang w:val="da-DK" w:eastAsia="da-DK"/>
    </w:rPr>
  </w:style>
  <w:style w:type="paragraph" w:customStyle="1" w:styleId="329B42610C294F94B3B9DF19FE0B1891">
    <w:name w:val="329B42610C294F94B3B9DF19FE0B1891"/>
    <w:rsid w:val="00C04279"/>
    <w:rPr>
      <w:lang w:val="da-DK" w:eastAsia="da-DK"/>
    </w:rPr>
  </w:style>
  <w:style w:type="paragraph" w:customStyle="1" w:styleId="017563DBF1B94F6C8456300248507204">
    <w:name w:val="017563DBF1B94F6C8456300248507204"/>
    <w:rsid w:val="00D55E15"/>
    <w:rPr>
      <w:lang w:val="da-DK" w:eastAsia="da-DK"/>
    </w:rPr>
  </w:style>
  <w:style w:type="paragraph" w:customStyle="1" w:styleId="11101CDA01D3458FB4FDF9D2EBB9DFA4">
    <w:name w:val="11101CDA01D3458FB4FDF9D2EBB9DFA4"/>
    <w:rsid w:val="00D55E15"/>
    <w:rPr>
      <w:lang w:val="da-DK" w:eastAsia="da-DK"/>
    </w:rPr>
  </w:style>
  <w:style w:type="paragraph" w:customStyle="1" w:styleId="69783391F75546B9AD23E2B0EA1B4169">
    <w:name w:val="69783391F75546B9AD23E2B0EA1B4169"/>
    <w:rsid w:val="00D55E15"/>
    <w:rPr>
      <w:lang w:val="da-DK" w:eastAsia="da-DK"/>
    </w:rPr>
  </w:style>
  <w:style w:type="paragraph" w:customStyle="1" w:styleId="1219290E2FC1464FA6B633FD8942FE0D">
    <w:name w:val="1219290E2FC1464FA6B633FD8942FE0D"/>
    <w:rsid w:val="00D55E15"/>
    <w:rPr>
      <w:lang w:val="da-DK" w:eastAsia="da-DK"/>
    </w:rPr>
  </w:style>
  <w:style w:type="paragraph" w:customStyle="1" w:styleId="5152A9A784E943B4BE85839238964770">
    <w:name w:val="5152A9A784E943B4BE85839238964770"/>
    <w:rsid w:val="00D55E15"/>
    <w:rPr>
      <w:lang w:val="da-DK" w:eastAsia="da-DK"/>
    </w:rPr>
  </w:style>
  <w:style w:type="paragraph" w:customStyle="1" w:styleId="7D3B1B5CA82A4062A3719E40DCFA6956">
    <w:name w:val="7D3B1B5CA82A4062A3719E40DCFA6956"/>
    <w:rsid w:val="00D55E15"/>
    <w:rPr>
      <w:lang w:val="da-DK" w:eastAsia="da-DK"/>
    </w:rPr>
  </w:style>
  <w:style w:type="paragraph" w:customStyle="1" w:styleId="224519C83773445ABF965B99C1850585">
    <w:name w:val="224519C83773445ABF965B99C1850585"/>
    <w:rsid w:val="00D55E15"/>
    <w:rPr>
      <w:lang w:val="da-DK" w:eastAsia="da-DK"/>
    </w:rPr>
  </w:style>
  <w:style w:type="paragraph" w:customStyle="1" w:styleId="4844B01C0B3C415D90B19F9AEE2E7F95">
    <w:name w:val="4844B01C0B3C415D90B19F9AEE2E7F95"/>
    <w:rsid w:val="00D55E15"/>
    <w:rPr>
      <w:lang w:val="da-DK" w:eastAsia="da-DK"/>
    </w:rPr>
  </w:style>
  <w:style w:type="paragraph" w:customStyle="1" w:styleId="AC74E97A686647F780634D65AB37605B">
    <w:name w:val="AC74E97A686647F780634D65AB37605B"/>
    <w:rsid w:val="00D55E15"/>
    <w:rPr>
      <w:lang w:val="da-DK" w:eastAsia="da-DK"/>
    </w:rPr>
  </w:style>
  <w:style w:type="paragraph" w:customStyle="1" w:styleId="49DAD007398B4A09AE083716B9A4C29D">
    <w:name w:val="49DAD007398B4A09AE083716B9A4C29D"/>
    <w:rsid w:val="00D55E15"/>
    <w:rPr>
      <w:lang w:val="da-DK" w:eastAsia="da-DK"/>
    </w:rPr>
  </w:style>
  <w:style w:type="paragraph" w:customStyle="1" w:styleId="45C5395AD05D4048AADE806AA8951AD9">
    <w:name w:val="45C5395AD05D4048AADE806AA8951AD9"/>
    <w:rsid w:val="00D55E15"/>
    <w:rPr>
      <w:lang w:val="da-DK" w:eastAsia="da-DK"/>
    </w:rPr>
  </w:style>
  <w:style w:type="paragraph" w:customStyle="1" w:styleId="6F357B9E1A464FCAAE0AA2844BBF152D">
    <w:name w:val="6F357B9E1A464FCAAE0AA2844BBF152D"/>
    <w:rsid w:val="00D55E15"/>
    <w:rPr>
      <w:lang w:val="da-DK" w:eastAsia="da-DK"/>
    </w:rPr>
  </w:style>
  <w:style w:type="paragraph" w:customStyle="1" w:styleId="936E45D06D5E4F17B5D90EDBBC82CDCD">
    <w:name w:val="936E45D06D5E4F17B5D90EDBBC82CDCD"/>
    <w:rsid w:val="00D55E15"/>
    <w:rPr>
      <w:lang w:val="da-DK" w:eastAsia="da-DK"/>
    </w:rPr>
  </w:style>
  <w:style w:type="paragraph" w:customStyle="1" w:styleId="01578E8921CF4CCC98B21CCDB3D7E62B">
    <w:name w:val="01578E8921CF4CCC98B21CCDB3D7E62B"/>
    <w:rsid w:val="00D55E15"/>
    <w:rPr>
      <w:lang w:val="da-DK" w:eastAsia="da-DK"/>
    </w:rPr>
  </w:style>
  <w:style w:type="paragraph" w:customStyle="1" w:styleId="64ACB3D1A24D4AF8A2595DF5D163FDF0">
    <w:name w:val="64ACB3D1A24D4AF8A2595DF5D163FDF0"/>
    <w:rsid w:val="00D55E15"/>
    <w:rPr>
      <w:lang w:val="da-DK" w:eastAsia="da-DK"/>
    </w:rPr>
  </w:style>
  <w:style w:type="paragraph" w:customStyle="1" w:styleId="B2C8E3CCCE3344E1928C020BD1A41AD1">
    <w:name w:val="B2C8E3CCCE3344E1928C020BD1A41AD1"/>
    <w:rsid w:val="00D55E15"/>
    <w:rPr>
      <w:lang w:val="da-DK" w:eastAsia="da-DK"/>
    </w:rPr>
  </w:style>
  <w:style w:type="paragraph" w:customStyle="1" w:styleId="4391C6A1E3254AAD8AE12D5795C18625">
    <w:name w:val="4391C6A1E3254AAD8AE12D5795C18625"/>
    <w:rsid w:val="00D55E15"/>
    <w:rPr>
      <w:lang w:val="da-DK" w:eastAsia="da-DK"/>
    </w:rPr>
  </w:style>
  <w:style w:type="paragraph" w:customStyle="1" w:styleId="80575434C39F42638044454FD8B1E2FE">
    <w:name w:val="80575434C39F42638044454FD8B1E2FE"/>
    <w:rsid w:val="00D55E15"/>
    <w:rPr>
      <w:lang w:val="da-DK" w:eastAsia="da-DK"/>
    </w:rPr>
  </w:style>
  <w:style w:type="paragraph" w:customStyle="1" w:styleId="3C2FB8C05CBC4C0C8714FF2333E1B312">
    <w:name w:val="3C2FB8C05CBC4C0C8714FF2333E1B312"/>
    <w:rsid w:val="00D55E15"/>
    <w:rPr>
      <w:lang w:val="da-DK" w:eastAsia="da-DK"/>
    </w:rPr>
  </w:style>
  <w:style w:type="paragraph" w:customStyle="1" w:styleId="512534B8B75642C6A562EF959FD227CC">
    <w:name w:val="512534B8B75642C6A562EF959FD227CC"/>
    <w:rsid w:val="00D55E15"/>
    <w:rPr>
      <w:lang w:val="da-DK" w:eastAsia="da-DK"/>
    </w:rPr>
  </w:style>
  <w:style w:type="paragraph" w:customStyle="1" w:styleId="011F0A40EFE547CD82B1F14B07D4270B">
    <w:name w:val="011F0A40EFE547CD82B1F14B07D4270B"/>
    <w:rsid w:val="00D55E15"/>
    <w:rPr>
      <w:lang w:val="da-DK" w:eastAsia="da-DK"/>
    </w:rPr>
  </w:style>
  <w:style w:type="paragraph" w:customStyle="1" w:styleId="C7709406E4DD4724B9E4503024EB885E">
    <w:name w:val="C7709406E4DD4724B9E4503024EB885E"/>
    <w:rsid w:val="00D55E15"/>
    <w:rPr>
      <w:lang w:val="da-DK" w:eastAsia="da-DK"/>
    </w:rPr>
  </w:style>
  <w:style w:type="paragraph" w:customStyle="1" w:styleId="AAE76131C10B4600A324190F84B31245">
    <w:name w:val="AAE76131C10B4600A324190F84B31245"/>
    <w:rsid w:val="00D55E15"/>
    <w:rPr>
      <w:lang w:val="da-DK" w:eastAsia="da-DK"/>
    </w:rPr>
  </w:style>
  <w:style w:type="paragraph" w:customStyle="1" w:styleId="124831F9BA9747858FA7FD66C92AF646">
    <w:name w:val="124831F9BA9747858FA7FD66C92AF646"/>
    <w:rsid w:val="00D55E15"/>
    <w:rPr>
      <w:lang w:val="da-DK" w:eastAsia="da-DK"/>
    </w:rPr>
  </w:style>
  <w:style w:type="paragraph" w:customStyle="1" w:styleId="A47E1F78F0AF4AB1A07EA419E1989BD6">
    <w:name w:val="A47E1F78F0AF4AB1A07EA419E1989BD6"/>
    <w:rsid w:val="00D55E15"/>
    <w:rPr>
      <w:lang w:val="da-DK" w:eastAsia="da-DK"/>
    </w:rPr>
  </w:style>
  <w:style w:type="paragraph" w:customStyle="1" w:styleId="8BA5466EC9A84557A8E170834F19025A">
    <w:name w:val="8BA5466EC9A84557A8E170834F19025A"/>
    <w:rsid w:val="00D55E15"/>
    <w:rPr>
      <w:lang w:val="da-DK" w:eastAsia="da-DK"/>
    </w:rPr>
  </w:style>
  <w:style w:type="paragraph" w:customStyle="1" w:styleId="AC07CE1F0B95411BA5BAE8FC4BBB036E">
    <w:name w:val="AC07CE1F0B95411BA5BAE8FC4BBB036E"/>
    <w:rsid w:val="00D55E15"/>
    <w:rPr>
      <w:lang w:val="da-DK" w:eastAsia="da-DK"/>
    </w:rPr>
  </w:style>
  <w:style w:type="paragraph" w:customStyle="1" w:styleId="C0C1A620F28C4B70A84F62079C6ECC7B">
    <w:name w:val="C0C1A620F28C4B70A84F62079C6ECC7B"/>
    <w:rsid w:val="00D55E15"/>
    <w:rPr>
      <w:lang w:val="da-DK" w:eastAsia="da-DK"/>
    </w:rPr>
  </w:style>
  <w:style w:type="paragraph" w:customStyle="1" w:styleId="BFBB78BAFC0142158E24DB31BDC0E98E">
    <w:name w:val="BFBB78BAFC0142158E24DB31BDC0E98E"/>
    <w:rsid w:val="00D55E15"/>
    <w:rPr>
      <w:lang w:val="da-DK" w:eastAsia="da-DK"/>
    </w:rPr>
  </w:style>
  <w:style w:type="paragraph" w:customStyle="1" w:styleId="67F5CF17A1E947D48423AFA1CACB6A28">
    <w:name w:val="67F5CF17A1E947D48423AFA1CACB6A28"/>
    <w:rsid w:val="00D55E15"/>
    <w:rPr>
      <w:lang w:val="da-DK" w:eastAsia="da-DK"/>
    </w:rPr>
  </w:style>
  <w:style w:type="paragraph" w:customStyle="1" w:styleId="19A8E19C6ABE489381B5BE761322FD0A">
    <w:name w:val="19A8E19C6ABE489381B5BE761322FD0A"/>
    <w:rsid w:val="00D55E15"/>
    <w:rPr>
      <w:lang w:val="da-DK" w:eastAsia="da-DK"/>
    </w:rPr>
  </w:style>
  <w:style w:type="paragraph" w:customStyle="1" w:styleId="004725D6B53F4EFBA56CD50641C83049">
    <w:name w:val="004725D6B53F4EFBA56CD50641C83049"/>
    <w:rsid w:val="00D55E15"/>
    <w:rPr>
      <w:lang w:val="da-DK" w:eastAsia="da-DK"/>
    </w:rPr>
  </w:style>
  <w:style w:type="paragraph" w:customStyle="1" w:styleId="133ABB5B272F4A59964B0203F0E139A1">
    <w:name w:val="133ABB5B272F4A59964B0203F0E139A1"/>
    <w:rsid w:val="00D55E15"/>
    <w:rPr>
      <w:lang w:val="da-DK" w:eastAsia="da-DK"/>
    </w:rPr>
  </w:style>
  <w:style w:type="paragraph" w:customStyle="1" w:styleId="35E4B7B0291744018DB02B91D98A8A15">
    <w:name w:val="35E4B7B0291744018DB02B91D98A8A15"/>
    <w:rsid w:val="00D55E15"/>
    <w:rPr>
      <w:lang w:val="da-DK" w:eastAsia="da-DK"/>
    </w:rPr>
  </w:style>
  <w:style w:type="paragraph" w:customStyle="1" w:styleId="891F6F1C174A491482DCAD68CD108C1E">
    <w:name w:val="891F6F1C174A491482DCAD68CD108C1E"/>
    <w:rsid w:val="00D55E15"/>
    <w:rPr>
      <w:lang w:val="da-DK" w:eastAsia="da-DK"/>
    </w:rPr>
  </w:style>
  <w:style w:type="paragraph" w:customStyle="1" w:styleId="A707D50B04D149FDA1AEA246776E87C9">
    <w:name w:val="A707D50B04D149FDA1AEA246776E87C9"/>
    <w:rsid w:val="00D55E15"/>
    <w:rPr>
      <w:lang w:val="da-DK" w:eastAsia="da-DK"/>
    </w:rPr>
  </w:style>
  <w:style w:type="paragraph" w:customStyle="1" w:styleId="70BB001EDA284B4CB8CD7C92434C404D">
    <w:name w:val="70BB001EDA284B4CB8CD7C92434C404D"/>
    <w:rsid w:val="00D55E15"/>
    <w:rPr>
      <w:lang w:val="da-DK" w:eastAsia="da-DK"/>
    </w:rPr>
  </w:style>
  <w:style w:type="paragraph" w:customStyle="1" w:styleId="A3BB8637B63140788E99297260A85F2F">
    <w:name w:val="A3BB8637B63140788E99297260A85F2F"/>
    <w:rsid w:val="00D55E15"/>
    <w:rPr>
      <w:lang w:val="da-DK" w:eastAsia="da-DK"/>
    </w:rPr>
  </w:style>
  <w:style w:type="paragraph" w:customStyle="1" w:styleId="35DFC70439284CAF9FB350ED51A71E66">
    <w:name w:val="35DFC70439284CAF9FB350ED51A71E66"/>
    <w:rsid w:val="00D55E15"/>
    <w:rPr>
      <w:lang w:val="da-DK" w:eastAsia="da-DK"/>
    </w:rPr>
  </w:style>
  <w:style w:type="paragraph" w:customStyle="1" w:styleId="A863C9DB23A3421EA2E5FDA12787577E">
    <w:name w:val="A863C9DB23A3421EA2E5FDA12787577E"/>
    <w:rsid w:val="00D55E15"/>
    <w:rPr>
      <w:lang w:val="da-DK" w:eastAsia="da-DK"/>
    </w:rPr>
  </w:style>
  <w:style w:type="paragraph" w:customStyle="1" w:styleId="98E11A8A2CAF4CA58744E6A04E44DFD2">
    <w:name w:val="98E11A8A2CAF4CA58744E6A04E44DFD2"/>
    <w:rsid w:val="00D55E15"/>
    <w:rPr>
      <w:lang w:val="da-DK" w:eastAsia="da-DK"/>
    </w:rPr>
  </w:style>
  <w:style w:type="paragraph" w:customStyle="1" w:styleId="AB986B19764B4E7DB796A9F21E178AA1">
    <w:name w:val="AB986B19764B4E7DB796A9F21E178AA1"/>
    <w:rsid w:val="00D55E15"/>
    <w:rPr>
      <w:lang w:val="da-DK" w:eastAsia="da-DK"/>
    </w:rPr>
  </w:style>
  <w:style w:type="paragraph" w:customStyle="1" w:styleId="54DD3EEEFE604BF5A3BC453642AF9AA3">
    <w:name w:val="54DD3EEEFE604BF5A3BC453642AF9AA3"/>
    <w:rsid w:val="00D55E15"/>
    <w:rPr>
      <w:lang w:val="da-DK" w:eastAsia="da-DK"/>
    </w:rPr>
  </w:style>
  <w:style w:type="paragraph" w:customStyle="1" w:styleId="3BCDAEAE5E1348D7B793898A76B9E06E">
    <w:name w:val="3BCDAEAE5E1348D7B793898A76B9E06E"/>
    <w:rsid w:val="00D55E15"/>
    <w:rPr>
      <w:lang w:val="da-DK" w:eastAsia="da-DK"/>
    </w:rPr>
  </w:style>
  <w:style w:type="paragraph" w:customStyle="1" w:styleId="99CF59B6DD44431491132937FA8ADDBD">
    <w:name w:val="99CF59B6DD44431491132937FA8ADDBD"/>
    <w:rsid w:val="00D55E15"/>
    <w:rPr>
      <w:lang w:val="da-DK" w:eastAsia="da-DK"/>
    </w:rPr>
  </w:style>
  <w:style w:type="paragraph" w:customStyle="1" w:styleId="44748CEAA65A497EA79423F62FE658C8">
    <w:name w:val="44748CEAA65A497EA79423F62FE658C8"/>
    <w:rsid w:val="00D55E15"/>
    <w:rPr>
      <w:lang w:val="da-DK" w:eastAsia="da-DK"/>
    </w:rPr>
  </w:style>
  <w:style w:type="paragraph" w:customStyle="1" w:styleId="D8925940F27E4E4AA879A5604DE8EBA0">
    <w:name w:val="D8925940F27E4E4AA879A5604DE8EBA0"/>
    <w:rsid w:val="00D55E15"/>
    <w:rPr>
      <w:lang w:val="da-DK" w:eastAsia="da-DK"/>
    </w:rPr>
  </w:style>
  <w:style w:type="paragraph" w:customStyle="1" w:styleId="A30F1550D2AA4ED585B54999EEC88F91">
    <w:name w:val="A30F1550D2AA4ED585B54999EEC88F91"/>
    <w:rsid w:val="00D55E15"/>
    <w:rPr>
      <w:lang w:val="da-DK" w:eastAsia="da-DK"/>
    </w:rPr>
  </w:style>
  <w:style w:type="paragraph" w:customStyle="1" w:styleId="D92ED7041F794F8DB5AA1253DE14FC93">
    <w:name w:val="D92ED7041F794F8DB5AA1253DE14FC93"/>
    <w:rsid w:val="00D55E15"/>
    <w:rPr>
      <w:lang w:val="da-DK" w:eastAsia="da-DK"/>
    </w:rPr>
  </w:style>
  <w:style w:type="paragraph" w:customStyle="1" w:styleId="EF22D5D422BF47798660EB584A62AA0A">
    <w:name w:val="EF22D5D422BF47798660EB584A62AA0A"/>
    <w:rsid w:val="00D55E15"/>
    <w:rPr>
      <w:lang w:val="da-DK" w:eastAsia="da-DK"/>
    </w:rPr>
  </w:style>
  <w:style w:type="paragraph" w:customStyle="1" w:styleId="B8415E46D2854AC38735A96785D3C3F8">
    <w:name w:val="B8415E46D2854AC38735A96785D3C3F8"/>
    <w:rsid w:val="00D55E15"/>
    <w:rPr>
      <w:lang w:val="da-DK" w:eastAsia="da-DK"/>
    </w:rPr>
  </w:style>
  <w:style w:type="paragraph" w:customStyle="1" w:styleId="AAA40DA507FD4DB986A95EF9DEF961F3">
    <w:name w:val="AAA40DA507FD4DB986A95EF9DEF961F3"/>
    <w:rsid w:val="00D55E15"/>
    <w:rPr>
      <w:lang w:val="da-DK" w:eastAsia="da-DK"/>
    </w:rPr>
  </w:style>
  <w:style w:type="paragraph" w:customStyle="1" w:styleId="BDE8CEB3ED354CCC81965713E162586D">
    <w:name w:val="BDE8CEB3ED354CCC81965713E162586D"/>
    <w:rsid w:val="00D55E15"/>
    <w:rPr>
      <w:lang w:val="da-DK" w:eastAsia="da-DK"/>
    </w:rPr>
  </w:style>
  <w:style w:type="paragraph" w:customStyle="1" w:styleId="54FE179FEE3E4025B442401A1D3C00A4">
    <w:name w:val="54FE179FEE3E4025B442401A1D3C00A4"/>
    <w:rsid w:val="00D55E15"/>
    <w:rPr>
      <w:lang w:val="da-DK" w:eastAsia="da-DK"/>
    </w:rPr>
  </w:style>
  <w:style w:type="paragraph" w:customStyle="1" w:styleId="E92EB831CBD24335AD4C2D81BA9B04C5">
    <w:name w:val="E92EB831CBD24335AD4C2D81BA9B04C5"/>
    <w:rsid w:val="00D55E15"/>
    <w:rPr>
      <w:lang w:val="da-DK" w:eastAsia="da-DK"/>
    </w:rPr>
  </w:style>
  <w:style w:type="paragraph" w:customStyle="1" w:styleId="2665DF1BF6E74A399692BA8AB252521C">
    <w:name w:val="2665DF1BF6E74A399692BA8AB252521C"/>
    <w:rsid w:val="008744DE"/>
    <w:rPr>
      <w:lang w:val="da-DK" w:eastAsia="da-DK"/>
    </w:rPr>
  </w:style>
  <w:style w:type="paragraph" w:customStyle="1" w:styleId="118FB89716334489BE42B36D47DEEB6C">
    <w:name w:val="118FB89716334489BE42B36D47DEEB6C"/>
    <w:rsid w:val="008744D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_ A V D / 5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F7A5019-D9B3-47F6-9B2E-C05C0249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0</TotalTime>
  <Pages>2</Pages>
  <Words>214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2023-01-11T15:10:00Z</dcterms:created>
  <dcterms:modified xsi:type="dcterms:W3CDTF">2023-02-12T23:14:00Z</dcterms:modified>
</cp:coreProperties>
</file>